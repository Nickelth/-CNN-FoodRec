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B7E526F" w14:textId="344EF30D" w:rsidR="00C7247F" w:rsidRDefault="00030084" w:rsidP="00C7247F">
      <w:pPr>
        <w:pStyle w:val="1"/>
        <w:jc w:val="center"/>
      </w:pPr>
      <w:bookmarkStart w:id="0" w:name="_Toc194195968"/>
      <w:r>
        <w:rPr>
          <w:rFonts w:hint="eastAsia"/>
        </w:rPr>
        <w:t>《企业实训》</w:t>
      </w:r>
      <w:r w:rsidR="004B33E8">
        <w:rPr>
          <w:rFonts w:hint="eastAsia"/>
        </w:rPr>
        <w:t>深度</w:t>
      </w:r>
      <w:r w:rsidR="00C7247F">
        <w:rPr>
          <w:rFonts w:hint="eastAsia"/>
        </w:rPr>
        <w:t>学习</w:t>
      </w:r>
      <w:bookmarkEnd w:id="0"/>
      <w:r w:rsidR="00236444">
        <w:rPr>
          <w:rFonts w:hint="eastAsia"/>
        </w:rPr>
        <w:t>作业提交</w:t>
      </w:r>
    </w:p>
    <w:p w14:paraId="382D6961" w14:textId="77777777" w:rsidR="00C7247F" w:rsidRDefault="00C7247F" w:rsidP="00C7247F">
      <w:pPr>
        <w:jc w:val="center"/>
      </w:pPr>
    </w:p>
    <w:p w14:paraId="41308E39" w14:textId="77777777" w:rsidR="00C7247F" w:rsidRPr="00C7247F" w:rsidRDefault="00C7247F" w:rsidP="00C7247F">
      <w:pPr>
        <w:jc w:val="center"/>
      </w:pPr>
    </w:p>
    <w:p w14:paraId="7ECCEE54" w14:textId="56BF3F9B" w:rsidR="00D85EBF" w:rsidRPr="004B33E8" w:rsidRDefault="00C7247F">
      <w:pPr>
        <w:spacing w:line="360" w:lineRule="auto"/>
        <w:rPr>
          <w:rFonts w:ascii="宋体" w:hAnsi="宋体"/>
          <w:sz w:val="24"/>
          <w:szCs w:val="24"/>
        </w:rPr>
      </w:pPr>
      <w:r w:rsidRPr="004B33E8">
        <w:rPr>
          <w:rFonts w:ascii="宋体" w:hAnsi="宋体" w:hint="eastAsia"/>
          <w:sz w:val="24"/>
          <w:szCs w:val="24"/>
        </w:rPr>
        <w:t>大学</w:t>
      </w:r>
      <w:r w:rsidR="00D85EBF" w:rsidRPr="004B33E8">
        <w:rPr>
          <w:rFonts w:ascii="宋体" w:hAnsi="宋体" w:hint="eastAsia"/>
          <w:sz w:val="24"/>
          <w:szCs w:val="24"/>
        </w:rPr>
        <w:t>：</w:t>
      </w:r>
      <w:r w:rsidR="004B33E8" w:rsidRPr="004B33E8">
        <w:rPr>
          <w:rFonts w:ascii="宋体" w:hAnsi="宋体" w:hint="eastAsia"/>
          <w:sz w:val="24"/>
          <w:szCs w:val="24"/>
        </w:rPr>
        <w:t>内蒙古</w:t>
      </w:r>
      <w:r w:rsidRPr="004B33E8">
        <w:rPr>
          <w:rFonts w:ascii="宋体" w:hAnsi="宋体" w:hint="eastAsia"/>
          <w:sz w:val="24"/>
          <w:szCs w:val="24"/>
        </w:rPr>
        <w:t>大学</w:t>
      </w:r>
      <w:r w:rsidR="00D85EBF" w:rsidRPr="004B33E8">
        <w:rPr>
          <w:rFonts w:ascii="宋体" w:hAnsi="宋体" w:hint="eastAsia"/>
          <w:sz w:val="24"/>
          <w:szCs w:val="24"/>
        </w:rPr>
        <w:t xml:space="preserve">   </w:t>
      </w:r>
      <w:r w:rsidR="003107A1" w:rsidRPr="004B33E8">
        <w:rPr>
          <w:rFonts w:ascii="宋体" w:hAnsi="宋体" w:hint="eastAsia"/>
          <w:sz w:val="24"/>
          <w:szCs w:val="24"/>
        </w:rPr>
        <w:t xml:space="preserve">   </w:t>
      </w:r>
      <w:r w:rsidRPr="004B33E8">
        <w:rPr>
          <w:rFonts w:ascii="宋体" w:hAnsi="宋体" w:hint="eastAsia"/>
          <w:sz w:val="24"/>
          <w:szCs w:val="24"/>
        </w:rPr>
        <w:t xml:space="preserve">   学院：</w:t>
      </w:r>
      <w:r w:rsidR="004B33E8" w:rsidRPr="004B33E8">
        <w:rPr>
          <w:rFonts w:ascii="宋体" w:hAnsi="宋体" w:hint="eastAsia"/>
          <w:sz w:val="24"/>
          <w:szCs w:val="24"/>
        </w:rPr>
        <w:t>计算机</w:t>
      </w:r>
      <w:r w:rsidRPr="004B33E8">
        <w:rPr>
          <w:rFonts w:ascii="宋体" w:hAnsi="宋体" w:hint="eastAsia"/>
          <w:sz w:val="24"/>
          <w:szCs w:val="24"/>
        </w:rPr>
        <w:t>学院</w:t>
      </w:r>
      <w:r w:rsidR="00D85EBF" w:rsidRPr="004B33E8">
        <w:rPr>
          <w:rFonts w:ascii="宋体" w:hAnsi="宋体" w:hint="eastAsia"/>
          <w:sz w:val="24"/>
          <w:szCs w:val="24"/>
        </w:rPr>
        <w:t xml:space="preserve">             </w:t>
      </w:r>
      <w:r w:rsidRPr="004B33E8">
        <w:rPr>
          <w:rFonts w:ascii="宋体" w:hAnsi="宋体" w:hint="eastAsia"/>
          <w:sz w:val="24"/>
          <w:szCs w:val="24"/>
        </w:rPr>
        <w:t xml:space="preserve">专业： </w:t>
      </w:r>
      <w:r w:rsidR="004B33E8" w:rsidRPr="004B33E8">
        <w:rPr>
          <w:rFonts w:ascii="宋体" w:hAnsi="宋体" w:hint="eastAsia"/>
          <w:sz w:val="24"/>
          <w:szCs w:val="24"/>
        </w:rPr>
        <w:t>软件工程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1794"/>
        <w:gridCol w:w="1670"/>
        <w:gridCol w:w="2376"/>
        <w:gridCol w:w="936"/>
        <w:gridCol w:w="1396"/>
      </w:tblGrid>
      <w:tr w:rsidR="00D85EBF" w:rsidRPr="004B33E8" w14:paraId="1FC38139" w14:textId="77777777" w:rsidTr="002E2041">
        <w:tc>
          <w:tcPr>
            <w:tcW w:w="900" w:type="dxa"/>
            <w:vAlign w:val="center"/>
          </w:tcPr>
          <w:p w14:paraId="16E0139D" w14:textId="77777777" w:rsidR="00D85EBF" w:rsidRPr="004B33E8" w:rsidRDefault="00D85EBF">
            <w:pPr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姓名</w:t>
            </w:r>
          </w:p>
        </w:tc>
        <w:tc>
          <w:tcPr>
            <w:tcW w:w="1794" w:type="dxa"/>
            <w:vAlign w:val="center"/>
          </w:tcPr>
          <w:p w14:paraId="2D5D34B2" w14:textId="4DA0629F" w:rsidR="00D85EBF" w:rsidRPr="004B33E8" w:rsidRDefault="004B33E8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李纪元</w:t>
            </w:r>
          </w:p>
        </w:tc>
        <w:tc>
          <w:tcPr>
            <w:tcW w:w="1670" w:type="dxa"/>
            <w:vAlign w:val="center"/>
          </w:tcPr>
          <w:p w14:paraId="6BBB4F27" w14:textId="77777777" w:rsidR="00D85EBF" w:rsidRPr="004B33E8" w:rsidRDefault="00D85EBF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学号</w:t>
            </w:r>
          </w:p>
        </w:tc>
        <w:tc>
          <w:tcPr>
            <w:tcW w:w="2376" w:type="dxa"/>
            <w:vAlign w:val="center"/>
          </w:tcPr>
          <w:p w14:paraId="0BD877BE" w14:textId="728F0BB9" w:rsidR="00D85EBF" w:rsidRPr="004B33E8" w:rsidRDefault="004B33E8" w:rsidP="00EF0215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0191121383</w:t>
            </w:r>
          </w:p>
        </w:tc>
        <w:tc>
          <w:tcPr>
            <w:tcW w:w="936" w:type="dxa"/>
            <w:vAlign w:val="center"/>
          </w:tcPr>
          <w:p w14:paraId="0A766F25" w14:textId="77777777" w:rsidR="00D85EBF" w:rsidRPr="004B33E8" w:rsidRDefault="00C7247F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班级</w:t>
            </w:r>
          </w:p>
        </w:tc>
        <w:tc>
          <w:tcPr>
            <w:tcW w:w="1396" w:type="dxa"/>
            <w:vAlign w:val="center"/>
          </w:tcPr>
          <w:p w14:paraId="7C929DFA" w14:textId="7F32C975" w:rsidR="00D85EBF" w:rsidRPr="004B33E8" w:rsidRDefault="004B33E8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软工二班</w:t>
            </w:r>
          </w:p>
        </w:tc>
      </w:tr>
      <w:tr w:rsidR="00D85EBF" w:rsidRPr="004B33E8" w14:paraId="2100D8DB" w14:textId="77777777" w:rsidTr="002E2041">
        <w:tc>
          <w:tcPr>
            <w:tcW w:w="900" w:type="dxa"/>
            <w:vAlign w:val="center"/>
          </w:tcPr>
          <w:p w14:paraId="2A4135DC" w14:textId="77777777" w:rsidR="00D85EBF" w:rsidRPr="004B33E8" w:rsidRDefault="00D85EBF">
            <w:pPr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实验</w:t>
            </w:r>
            <w:r w:rsidR="00030084" w:rsidRPr="004B33E8">
              <w:rPr>
                <w:rFonts w:ascii="宋体" w:hAnsi="宋体" w:hint="eastAsia"/>
                <w:sz w:val="24"/>
                <w:szCs w:val="24"/>
              </w:rPr>
              <w:t>任务</w:t>
            </w:r>
            <w:r w:rsidRPr="004B33E8">
              <w:rPr>
                <w:rFonts w:ascii="宋体" w:hAnsi="宋体" w:hint="eastAsia"/>
                <w:sz w:val="24"/>
                <w:szCs w:val="24"/>
              </w:rPr>
              <w:t>名称</w:t>
            </w:r>
          </w:p>
        </w:tc>
        <w:tc>
          <w:tcPr>
            <w:tcW w:w="8172" w:type="dxa"/>
            <w:gridSpan w:val="5"/>
            <w:vAlign w:val="center"/>
          </w:tcPr>
          <w:p w14:paraId="22BBFDB5" w14:textId="5E30EAAB" w:rsidR="00D85EBF" w:rsidRPr="004B33E8" w:rsidRDefault="00BB6512" w:rsidP="004B33E8">
            <w:pPr>
              <w:pStyle w:val="a7"/>
              <w:spacing w:before="0" w:beforeAutospacing="0" w:after="0" w:afterAutospacing="0"/>
            </w:pPr>
            <w:r w:rsidRPr="004B33E8">
              <w:t>机器学习</w:t>
            </w:r>
            <w:r w:rsidR="00030084" w:rsidRPr="004B33E8">
              <w:t xml:space="preserve">实验一： </w:t>
            </w:r>
            <w:r w:rsidR="004B33E8" w:rsidRPr="004B33E8">
              <w:rPr>
                <w:rFonts w:hint="eastAsia"/>
              </w:rPr>
              <w:t>使用卷积神经网络实现对cifar10数据集的分类识别任务</w:t>
            </w:r>
          </w:p>
        </w:tc>
      </w:tr>
      <w:tr w:rsidR="00BD6CF4" w:rsidRPr="004B33E8" w14:paraId="62BFAE35" w14:textId="77777777" w:rsidTr="002E2041">
        <w:trPr>
          <w:trHeight w:val="983"/>
        </w:trPr>
        <w:tc>
          <w:tcPr>
            <w:tcW w:w="900" w:type="dxa"/>
            <w:vAlign w:val="center"/>
          </w:tcPr>
          <w:p w14:paraId="388C03B4" w14:textId="77777777" w:rsidR="00BD6CF4" w:rsidRPr="004B33E8" w:rsidRDefault="00BD6CF4" w:rsidP="001758D7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实验内容</w:t>
            </w:r>
          </w:p>
        </w:tc>
        <w:tc>
          <w:tcPr>
            <w:tcW w:w="8172" w:type="dxa"/>
            <w:gridSpan w:val="5"/>
            <w:vAlign w:val="center"/>
          </w:tcPr>
          <w:p w14:paraId="6E76E86E" w14:textId="521AEF9E" w:rsidR="00BD6CF4" w:rsidRPr="004B33E8" w:rsidRDefault="004B33E8" w:rsidP="004B33E8">
            <w:pPr>
              <w:pStyle w:val="a7"/>
              <w:spacing w:before="0" w:beforeAutospacing="0" w:after="0" w:afterAutospacing="0"/>
            </w:pPr>
            <w:r w:rsidRPr="004B33E8">
              <w:rPr>
                <w:rFonts w:hint="eastAsia"/>
              </w:rPr>
              <w:t>包括cifar10数据集的下载、认识和处理cifar10数据集、卷积神经网络结构的设计（卷积层、池化层、分类器）、训练卷积神经网络、评估训练结果。</w:t>
            </w:r>
          </w:p>
        </w:tc>
      </w:tr>
      <w:tr w:rsidR="00BD6CF4" w:rsidRPr="004B33E8" w14:paraId="51FFE8F1" w14:textId="77777777" w:rsidTr="002E2041">
        <w:trPr>
          <w:trHeight w:val="2040"/>
        </w:trPr>
        <w:tc>
          <w:tcPr>
            <w:tcW w:w="900" w:type="dxa"/>
            <w:vAlign w:val="center"/>
          </w:tcPr>
          <w:p w14:paraId="6E8B16F8" w14:textId="77777777" w:rsidR="00BD6CF4" w:rsidRPr="004B33E8" w:rsidRDefault="00BD6CF4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实验</w:t>
            </w:r>
            <w:r w:rsidR="00030084" w:rsidRPr="004B33E8">
              <w:rPr>
                <w:rFonts w:ascii="宋体" w:hAnsi="宋体" w:hint="eastAsia"/>
                <w:sz w:val="24"/>
                <w:szCs w:val="24"/>
              </w:rPr>
              <w:t>代码</w:t>
            </w:r>
            <w:r w:rsidR="00286FE0" w:rsidRPr="004B33E8">
              <w:rPr>
                <w:rFonts w:ascii="宋体" w:hAnsi="宋体" w:hint="eastAsia"/>
                <w:sz w:val="24"/>
                <w:szCs w:val="24"/>
              </w:rPr>
              <w:t>和结果</w:t>
            </w:r>
          </w:p>
        </w:tc>
        <w:tc>
          <w:tcPr>
            <w:tcW w:w="8172" w:type="dxa"/>
            <w:gridSpan w:val="5"/>
            <w:vAlign w:val="center"/>
          </w:tcPr>
          <w:p w14:paraId="2259F826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# -*- coding: utf-8 -*-</w:t>
            </w:r>
          </w:p>
          <w:p w14:paraId="7091A092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1DC9E7EB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import numpy as np</w:t>
            </w:r>
          </w:p>
          <w:p w14:paraId="65D2E4FB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6A75D61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3DB6372B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cifar10 = datasets.cifar10</w:t>
            </w:r>
          </w:p>
          <w:p w14:paraId="126F39CD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(X_train, Y_train), (X_test, Y_test) = cifar10.load_data()</w:t>
            </w:r>
          </w:p>
          <w:p w14:paraId="50092465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9C61601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0F46D9A4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x_train = X_train.astype(np.float32) / 255.</w:t>
            </w:r>
          </w:p>
          <w:p w14:paraId="2C1821AD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 w:hint="eastAsia"/>
                <w:sz w:val="24"/>
                <w:szCs w:val="24"/>
              </w:rPr>
              <w:t># 看第4张图片</w:t>
            </w:r>
          </w:p>
          <w:p w14:paraId="34D0AD0F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plt.imshow(x_train[4,:,:,:])</w:t>
            </w:r>
          </w:p>
          <w:p w14:paraId="1D2BF0CE" w14:textId="77777777" w:rsidR="00BD6CF4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5821EEDC" w14:textId="77777777" w:rsid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36F0BE0D" wp14:editId="4CB7B7E3">
                  <wp:extent cx="2578233" cy="217181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233" cy="2171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F3D7A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lastRenderedPageBreak/>
              <w:t>plt.figure(figsize = (12,12))</w:t>
            </w:r>
          </w:p>
          <w:p w14:paraId="60264B28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381E3591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ROWS = 10</w:t>
            </w:r>
          </w:p>
          <w:p w14:paraId="79F9D510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COLUMNS = 10</w:t>
            </w:r>
          </w:p>
          <w:p w14:paraId="006FBB68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9752A2B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for i in range(ROWS * COLUMNS):</w:t>
            </w:r>
          </w:p>
          <w:p w14:paraId="7EDFA5F6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 xml:space="preserve">    plt.subplot(ROWS, COLUMNS, i + 1)</w:t>
            </w:r>
          </w:p>
          <w:p w14:paraId="64EEBAB6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 xml:space="preserve">    plt.xticks([])</w:t>
            </w:r>
          </w:p>
          <w:p w14:paraId="357DCB22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 xml:space="preserve">    plt.yticks([])</w:t>
            </w:r>
          </w:p>
          <w:p w14:paraId="11C16185" w14:textId="42C6D6B3" w:rsidR="00EA704B" w:rsidRDefault="00EA704B" w:rsidP="00EA704B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plt.imshow(x_train[i,:,:,:])</w:t>
            </w:r>
          </w:p>
          <w:p w14:paraId="5A5809BA" w14:textId="77777777" w:rsid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102BCCF4" wp14:editId="66FEADF7">
                  <wp:extent cx="4166941" cy="394696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077" cy="3952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BCB623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4FA44D08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6D2C1075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E804F90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 = models.Sequential()</w:t>
            </w:r>
          </w:p>
          <w:p w14:paraId="2B793948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model.add(layers.Conv2D(32, (3, 3), activation='relu', input_shape=(32, 32, 3)))</w:t>
            </w:r>
          </w:p>
          <w:p w14:paraId="64973D32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lastRenderedPageBreak/>
              <w:t>model.add(layers.MaxPooling2D((2, 2)))</w:t>
            </w:r>
          </w:p>
          <w:p w14:paraId="1913904B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model.add(layers.Conv2D(64, (3, 3), activation='relu'))</w:t>
            </w:r>
          </w:p>
          <w:p w14:paraId="1E933AA8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113DF55C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model.add(layers.Conv2D(64, (3, 3), activation='relu'))</w:t>
            </w:r>
          </w:p>
          <w:p w14:paraId="10FA71FD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model.add(layers.Flatten())</w:t>
            </w:r>
          </w:p>
          <w:p w14:paraId="72F3A6C9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model.add(layers.Dense(64, activation='relu'))</w:t>
            </w:r>
          </w:p>
          <w:p w14:paraId="08526FD9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model.add(layers.Dense(10, activation='softmax'))</w:t>
            </w:r>
          </w:p>
          <w:p w14:paraId="6714B097" w14:textId="77777777" w:rsid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model.summary()</w:t>
            </w:r>
          </w:p>
          <w:p w14:paraId="632558DA" w14:textId="77777777" w:rsid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3DBC4311" wp14:editId="7A65C2B5">
                  <wp:extent cx="4311872" cy="4070559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070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0C6B4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model.compile(optimizer='rmsprop',</w:t>
            </w:r>
          </w:p>
          <w:p w14:paraId="23A3BCE3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3FACEDFE" w14:textId="77777777" w:rsid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 xml:space="preserve">                metrics=['accuracy'])</w:t>
            </w:r>
          </w:p>
          <w:p w14:paraId="6B9BCC78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X_train = X_train.reshape((50000, 32, 32, 3))</w:t>
            </w:r>
          </w:p>
          <w:p w14:paraId="52FFF5E4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X_train = X_train.astype('float32') / 255</w:t>
            </w:r>
          </w:p>
          <w:p w14:paraId="4089096A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43AFC53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X_test = X_test.reshape((10000, 32, 32,3))</w:t>
            </w:r>
          </w:p>
          <w:p w14:paraId="45EEEDAB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lastRenderedPageBreak/>
              <w:t>X_test = X_test.astype('float32') / 255</w:t>
            </w:r>
          </w:p>
          <w:p w14:paraId="7A209A13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FC3CCC1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2592D9B6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DB6ED8B" w14:textId="77777777" w:rsidR="00EA704B" w:rsidRP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Y_train = to_categorical(Y_train)</w:t>
            </w:r>
          </w:p>
          <w:p w14:paraId="258B6850" w14:textId="77777777" w:rsidR="00EA704B" w:rsidRDefault="00EA704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A704B">
              <w:rPr>
                <w:rFonts w:ascii="宋体" w:hAnsi="宋体"/>
                <w:sz w:val="24"/>
                <w:szCs w:val="24"/>
              </w:rPr>
              <w:t>Y_test = to_categorical(Y_test)</w:t>
            </w:r>
          </w:p>
          <w:p w14:paraId="00491305" w14:textId="77777777" w:rsidR="00EA704B" w:rsidRDefault="0026548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history = model.fit(X_train, Y_train, epochs=10, batch_size=128,validation_split = 0.2)</w:t>
            </w:r>
          </w:p>
          <w:p w14:paraId="2DFE6CE2" w14:textId="77777777" w:rsidR="0026548B" w:rsidRDefault="0026548B" w:rsidP="00EA704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3CABCEDC" wp14:editId="262B9EEC">
                  <wp:extent cx="5052060" cy="186817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FA606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4CF0F25F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28EF735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acc = history.history['accuracy']</w:t>
            </w:r>
          </w:p>
          <w:p w14:paraId="51AE9E25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val_acc = history.history['val_accuracy']</w:t>
            </w:r>
          </w:p>
          <w:p w14:paraId="32F5CEE1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loss = history.history['loss']</w:t>
            </w:r>
          </w:p>
          <w:p w14:paraId="1B0E549F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val_loss = history.history['val_loss']</w:t>
            </w:r>
          </w:p>
          <w:p w14:paraId="0FD12B29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6717DBD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epochs = range(1, len(acc) + 1)</w:t>
            </w:r>
          </w:p>
          <w:p w14:paraId="2AF19E31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24E922C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plt.plot(epochs, acc, 'bo', label='Training acc')</w:t>
            </w:r>
          </w:p>
          <w:p w14:paraId="6B4A69B0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plt.plot(epochs, val_acc, 'b', label='Validation acc')</w:t>
            </w:r>
          </w:p>
          <w:p w14:paraId="20C57EA0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plt.title('Training and validation accuracy')</w:t>
            </w:r>
          </w:p>
          <w:p w14:paraId="53977300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7423ADA6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7C9B3AA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plt.figure()</w:t>
            </w:r>
          </w:p>
          <w:p w14:paraId="2FFE4C10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9B8CA58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plt.plot(epochs, loss, 'bo', label='Training loss')</w:t>
            </w:r>
          </w:p>
          <w:p w14:paraId="51376537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plt.plot(epochs, val_loss, 'b', label='Validation loss')</w:t>
            </w:r>
          </w:p>
          <w:p w14:paraId="5532C140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plt.title('Training and validation loss')</w:t>
            </w:r>
          </w:p>
          <w:p w14:paraId="172C9F07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25DD7CCD" w14:textId="77777777" w:rsidR="0026548B" w:rsidRP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93DB1DE" w14:textId="77777777" w:rsidR="0026548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68FD21A0" w14:textId="1D39B3C2" w:rsidR="0026548B" w:rsidRPr="00EA704B" w:rsidRDefault="0026548B" w:rsidP="0026548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26548B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49B1DF02" wp14:editId="47C53F25">
                  <wp:extent cx="4146763" cy="4654789"/>
                  <wp:effectExtent l="0" t="0" r="635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763" cy="4654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3E8" w:rsidRPr="004B33E8" w14:paraId="3A66894F" w14:textId="77777777" w:rsidTr="00C7247F">
        <w:trPr>
          <w:trHeight w:val="1515"/>
        </w:trPr>
        <w:tc>
          <w:tcPr>
            <w:tcW w:w="900" w:type="dxa"/>
            <w:vAlign w:val="center"/>
          </w:tcPr>
          <w:p w14:paraId="61983C04" w14:textId="016A170B" w:rsidR="004B33E8" w:rsidRPr="004B33E8" w:rsidRDefault="004B33E8" w:rsidP="004B33E8">
            <w:pPr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lastRenderedPageBreak/>
              <w:t>实验任务名称</w:t>
            </w:r>
          </w:p>
        </w:tc>
        <w:tc>
          <w:tcPr>
            <w:tcW w:w="8172" w:type="dxa"/>
            <w:gridSpan w:val="5"/>
            <w:vAlign w:val="center"/>
          </w:tcPr>
          <w:p w14:paraId="284356D2" w14:textId="276B07CC" w:rsidR="004B33E8" w:rsidRPr="004B33E8" w:rsidRDefault="004B33E8" w:rsidP="004B33E8">
            <w:pPr>
              <w:pStyle w:val="a7"/>
              <w:spacing w:before="0" w:beforeAutospacing="0" w:after="0" w:afterAutospacing="0"/>
            </w:pPr>
            <w:r w:rsidRPr="004B33E8">
              <w:t xml:space="preserve">机器学习实验二： </w:t>
            </w:r>
            <w:r w:rsidRPr="004B33E8">
              <w:rPr>
                <w:rFonts w:hint="eastAsia"/>
              </w:rPr>
              <w:t>解决卷积神经网络识别cifar10数据集分类任务的过拟合问题</w:t>
            </w:r>
          </w:p>
        </w:tc>
      </w:tr>
      <w:tr w:rsidR="004B33E8" w:rsidRPr="004B33E8" w14:paraId="45DA51CB" w14:textId="77777777" w:rsidTr="00C7247F">
        <w:trPr>
          <w:trHeight w:val="1550"/>
        </w:trPr>
        <w:tc>
          <w:tcPr>
            <w:tcW w:w="900" w:type="dxa"/>
            <w:vAlign w:val="center"/>
          </w:tcPr>
          <w:p w14:paraId="0AAE7F6F" w14:textId="1A68ECD5" w:rsidR="004B33E8" w:rsidRPr="004B33E8" w:rsidRDefault="004B33E8" w:rsidP="004B33E8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实验内容</w:t>
            </w:r>
          </w:p>
        </w:tc>
        <w:tc>
          <w:tcPr>
            <w:tcW w:w="8172" w:type="dxa"/>
            <w:gridSpan w:val="5"/>
            <w:vAlign w:val="center"/>
          </w:tcPr>
          <w:p w14:paraId="635B6FBB" w14:textId="39E9AA06" w:rsidR="004B33E8" w:rsidRPr="004B33E8" w:rsidRDefault="004B33E8" w:rsidP="004B33E8">
            <w:pPr>
              <w:pStyle w:val="a7"/>
              <w:spacing w:before="0" w:beforeAutospacing="0" w:after="0" w:afterAutospacing="0"/>
            </w:pPr>
            <w:r w:rsidRPr="004B33E8">
              <w:rPr>
                <w:rFonts w:hint="eastAsia"/>
              </w:rPr>
              <w:t>包括划分验证集做简单的留出验证、K折验证和带有打乱数据的重复K折验证、减小网络容量、添加权重正则化、添加dropout正则化等几种常用的过拟合解决方法，以及使用在卷积神经网络模型上的数据增强方法来解决过拟合问题。</w:t>
            </w:r>
          </w:p>
        </w:tc>
      </w:tr>
      <w:tr w:rsidR="004B33E8" w:rsidRPr="004B33E8" w14:paraId="21B69D6A" w14:textId="77777777" w:rsidTr="002E2041">
        <w:trPr>
          <w:trHeight w:val="2040"/>
        </w:trPr>
        <w:tc>
          <w:tcPr>
            <w:tcW w:w="900" w:type="dxa"/>
            <w:vAlign w:val="center"/>
          </w:tcPr>
          <w:p w14:paraId="6380B20F" w14:textId="21D0DFA2" w:rsidR="004B33E8" w:rsidRPr="004B33E8" w:rsidRDefault="004B33E8" w:rsidP="004B33E8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lastRenderedPageBreak/>
              <w:t>实验代码和结果</w:t>
            </w:r>
          </w:p>
        </w:tc>
        <w:tc>
          <w:tcPr>
            <w:tcW w:w="8172" w:type="dxa"/>
            <w:gridSpan w:val="5"/>
            <w:vAlign w:val="center"/>
          </w:tcPr>
          <w:p w14:paraId="71E88230" w14:textId="77777777" w:rsidR="004B33E8" w:rsidRDefault="008A792F" w:rsidP="004B33E8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留出验证：</w:t>
            </w:r>
          </w:p>
          <w:p w14:paraId="29B4F988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# -*- coding: utf-8 -*-</w:t>
            </w:r>
          </w:p>
          <w:p w14:paraId="1ED5A456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050E2720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import numpy as np</w:t>
            </w:r>
          </w:p>
          <w:p w14:paraId="0AFFACBA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D921498" w14:textId="77777777" w:rsidR="00BF09A1" w:rsidRPr="00BF09A1" w:rsidRDefault="00BF09A1" w:rsidP="00BF09A1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BF09A1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382CC776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cifar10 = datasets.cifar10</w:t>
            </w:r>
          </w:p>
          <w:p w14:paraId="28ECD535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(X_train, Y_train), (X_test, Y_test) = cifar10.load_data()</w:t>
            </w:r>
          </w:p>
          <w:p w14:paraId="20BC15D7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A9EACCC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64580A30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x_train = X_train.astype(np.float32) / 255.</w:t>
            </w:r>
          </w:p>
          <w:p w14:paraId="208BCBD9" w14:textId="77777777" w:rsidR="00BF09A1" w:rsidRPr="00BF09A1" w:rsidRDefault="00BF09A1" w:rsidP="00BF09A1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BF09A1">
              <w:rPr>
                <w:rFonts w:ascii="宋体" w:hAnsi="宋体" w:hint="eastAsia"/>
                <w:sz w:val="24"/>
                <w:szCs w:val="24"/>
              </w:rPr>
              <w:t># 看第4张图片</w:t>
            </w:r>
          </w:p>
          <w:p w14:paraId="2E1819B4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plt.imshow(x_train[4,:,:,:])</w:t>
            </w:r>
          </w:p>
          <w:p w14:paraId="69CB9536" w14:textId="77777777" w:rsidR="008A792F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537CEEA3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4EB03474" wp14:editId="58D920E1">
                  <wp:extent cx="2406774" cy="2146410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774" cy="214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8F373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plt.figure(figsize = (12,12))</w:t>
            </w:r>
          </w:p>
          <w:p w14:paraId="39E03C06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A6B8353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ROWS = 10</w:t>
            </w:r>
          </w:p>
          <w:p w14:paraId="3999FC7E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COLUMNS = 10</w:t>
            </w:r>
          </w:p>
          <w:p w14:paraId="6378327B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535882E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for i in range(ROWS * COLUMNS):</w:t>
            </w:r>
          </w:p>
          <w:p w14:paraId="41B60AFA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 xml:space="preserve">    plt.subplot(ROWS, COLUMNS, i + 1)</w:t>
            </w:r>
          </w:p>
          <w:p w14:paraId="7FCFF07C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 xml:space="preserve">    plt.xticks([])</w:t>
            </w:r>
          </w:p>
          <w:p w14:paraId="6749B2D1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lastRenderedPageBreak/>
              <w:t xml:space="preserve">    plt.yticks([])</w:t>
            </w:r>
          </w:p>
          <w:p w14:paraId="53696DDC" w14:textId="0EA87362" w:rsidR="00BF09A1" w:rsidRDefault="00BF09A1" w:rsidP="00BF09A1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plt.imshow(x_train[i,:,:,:])</w:t>
            </w:r>
          </w:p>
          <w:p w14:paraId="735ADBB0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21E7299A" wp14:editId="3C33B1E4">
                  <wp:extent cx="5052060" cy="4854575"/>
                  <wp:effectExtent l="0" t="0" r="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485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EC635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3296D0B2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5ED116A7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65EE448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 = models.Sequential()</w:t>
            </w:r>
          </w:p>
          <w:p w14:paraId="516848F1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model.add(layers.Conv2D(32, (3, 3), activation='relu', input_shape=(32, 32, 3)))</w:t>
            </w:r>
          </w:p>
          <w:p w14:paraId="28C31487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5EF743C0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model.add(layers.Conv2D(64, (3, 3), activation='relu'))</w:t>
            </w:r>
          </w:p>
          <w:p w14:paraId="4EEF0C3E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43B58B27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model.add(layers.Conv2D(64, (3, 3), activation='relu'))</w:t>
            </w:r>
          </w:p>
          <w:p w14:paraId="26A82ED6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model.add(layers.Flatten())</w:t>
            </w:r>
          </w:p>
          <w:p w14:paraId="1D198F27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lastRenderedPageBreak/>
              <w:t>model.add(layers.Dense(64, activation='relu'))</w:t>
            </w:r>
          </w:p>
          <w:p w14:paraId="7895829D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model.add(layers.Dense(10, activation='softmax'))</w:t>
            </w:r>
          </w:p>
          <w:p w14:paraId="48D81771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model.summary()</w:t>
            </w:r>
          </w:p>
          <w:p w14:paraId="1D390FCC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3FDE0BAF" wp14:editId="447300CE">
                  <wp:extent cx="4165814" cy="4000706"/>
                  <wp:effectExtent l="0" t="0" r="635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814" cy="4000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BA92C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model.compile(optimizer='rmsprop',</w:t>
            </w:r>
          </w:p>
          <w:p w14:paraId="7185D699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07A634FD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 xml:space="preserve">                metrics=['accuracy'])</w:t>
            </w:r>
          </w:p>
          <w:p w14:paraId="1461F651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X_train = X_train.reshape((50000, 32, 32, 3))</w:t>
            </w:r>
          </w:p>
          <w:p w14:paraId="0D33440A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X_train = X_train.astype('float32') / 255</w:t>
            </w:r>
          </w:p>
          <w:p w14:paraId="02C5F978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0002F2A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X_test = X_test.reshape((10000, 32, 32,3))</w:t>
            </w:r>
          </w:p>
          <w:p w14:paraId="221E0513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X_test = X_test.astype('float32') / 255</w:t>
            </w:r>
          </w:p>
          <w:p w14:paraId="74B577D2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0C29F12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755D6DCC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C4A197B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Y_train = to_categorical(Y_train)</w:t>
            </w:r>
          </w:p>
          <w:p w14:paraId="25BA6DCC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lastRenderedPageBreak/>
              <w:t>Y_test = to_categorical(Y_test)</w:t>
            </w:r>
          </w:p>
          <w:p w14:paraId="1F06D48A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history = model.fit(X_train, Y_train, epochs=10, batch_size=128,validation_split = 0.2)</w:t>
            </w:r>
          </w:p>
          <w:p w14:paraId="77D9E050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25B67E9C" wp14:editId="6523EEFA">
                  <wp:extent cx="5052060" cy="18859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E57BD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5618ECAA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53C0B1B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acc = history.history['accuracy']</w:t>
            </w:r>
          </w:p>
          <w:p w14:paraId="3B82BA04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val_acc = history.history['val_accuracy']</w:t>
            </w:r>
          </w:p>
          <w:p w14:paraId="2126EF91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loss = history.history['loss']</w:t>
            </w:r>
          </w:p>
          <w:p w14:paraId="6DC1456C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val_loss = history.history['val_loss']</w:t>
            </w:r>
          </w:p>
          <w:p w14:paraId="2A911F78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C711357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epochs = range(1, len(acc) + 1)</w:t>
            </w:r>
          </w:p>
          <w:p w14:paraId="38FFB4CA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4C78E76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plt.plot(epochs, acc, 'bo', label='Training acc')</w:t>
            </w:r>
          </w:p>
          <w:p w14:paraId="36B11FFB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plt.plot(epochs, val_acc, 'b', label='Validation acc')</w:t>
            </w:r>
          </w:p>
          <w:p w14:paraId="4424B53A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plt.title('Training and validation accuracy')</w:t>
            </w:r>
          </w:p>
          <w:p w14:paraId="4F495221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4AE09095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41780BE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plt.figure()</w:t>
            </w:r>
          </w:p>
          <w:p w14:paraId="34B2BFFB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87BDA8C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plt.plot(epochs, loss, 'bo', label='Training loss')</w:t>
            </w:r>
          </w:p>
          <w:p w14:paraId="527C08F2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plt.plot(epochs, val_loss, 'b', label='Validation loss')</w:t>
            </w:r>
          </w:p>
          <w:p w14:paraId="7B700ED1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plt.title('Training and validation loss')</w:t>
            </w:r>
          </w:p>
          <w:p w14:paraId="14F55F24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244F9B42" w14:textId="77777777" w:rsidR="00BF09A1" w:rsidRP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E1AF491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127431C0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BF09A1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703B16F3" wp14:editId="25EC59CC">
                  <wp:extent cx="3499030" cy="4635738"/>
                  <wp:effectExtent l="0" t="0" r="635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030" cy="463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45323" w14:textId="77777777" w:rsidR="00BF09A1" w:rsidRDefault="00BF09A1" w:rsidP="00BF09A1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K折验证：</w:t>
            </w:r>
          </w:p>
          <w:p w14:paraId="5F470B29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# -*- coding: utf-8 -*-</w:t>
            </w:r>
          </w:p>
          <w:p w14:paraId="43841723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3D78669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import numpy as np </w:t>
            </w:r>
          </w:p>
          <w:p w14:paraId="4F0496A1" w14:textId="77777777" w:rsidR="000D00BC" w:rsidRPr="000D00BC" w:rsidRDefault="000D00BC" w:rsidP="000D00B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7E138E4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cifar10 = datasets.cifar10 </w:t>
            </w:r>
          </w:p>
          <w:p w14:paraId="4F463A4B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(X_train,Y_train), (X_test, Y_test) = cifar10.load_data()</w:t>
            </w:r>
          </w:p>
          <w:p w14:paraId="54373CDE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626E085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7C80404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x_train = X_train.astype(np.float32) / 255.</w:t>
            </w:r>
          </w:p>
          <w:p w14:paraId="5F2EEE8F" w14:textId="77777777" w:rsidR="000D00BC" w:rsidRPr="000D00BC" w:rsidRDefault="000D00BC" w:rsidP="000D00B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 w:hint="eastAsia"/>
                <w:sz w:val="24"/>
                <w:szCs w:val="24"/>
              </w:rPr>
              <w:t># 看第4张图片</w:t>
            </w:r>
          </w:p>
          <w:p w14:paraId="2682CD13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lastRenderedPageBreak/>
              <w:t>plt.imshow(x_train[4,:,:,:])</w:t>
            </w:r>
          </w:p>
          <w:p w14:paraId="414EA9EA" w14:textId="77777777" w:rsidR="00BF09A1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4CFE0840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4F4FFB6B" wp14:editId="4A6D2125">
                  <wp:extent cx="2381372" cy="2121009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372" cy="2121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7E605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6E302BED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%matplotlib inline</w:t>
            </w:r>
          </w:p>
          <w:p w14:paraId="49120255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2F04B9F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plt.figure(figsize=(12,12))</w:t>
            </w:r>
          </w:p>
          <w:p w14:paraId="6791FD4F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ROWS=10</w:t>
            </w:r>
          </w:p>
          <w:p w14:paraId="66AFA4C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COLUMNS=10</w:t>
            </w:r>
          </w:p>
          <w:p w14:paraId="7B51416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74707D2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for i in range(ROWS*COLUMNS):</w:t>
            </w:r>
          </w:p>
          <w:p w14:paraId="7B0409C8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plt.subplot(ROWS,COLUMNS,i+1)</w:t>
            </w:r>
          </w:p>
          <w:p w14:paraId="64F83FA8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plt.xticks([])</w:t>
            </w:r>
          </w:p>
          <w:p w14:paraId="22AEEF91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plt.yticks([])</w:t>
            </w:r>
          </w:p>
          <w:p w14:paraId="5BC2D45D" w14:textId="5C59E6CC" w:rsidR="000D00BC" w:rsidRDefault="000D00BC" w:rsidP="000D00BC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plt.imshow(x_train[i,:,:,:])</w:t>
            </w:r>
          </w:p>
          <w:p w14:paraId="27E1D934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19EBDE58" wp14:editId="08BD948A">
                  <wp:extent cx="5052060" cy="491617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491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CD051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4550AFF5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437B1FA6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579EE62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def build_model():</w:t>
            </w:r>
          </w:p>
          <w:p w14:paraId="11BAFF98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 = models.Sequential()</w:t>
            </w:r>
          </w:p>
          <w:p w14:paraId="4DEC237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model.add(layers.Conv2D(32, (3, 3), activation='relu', input_shape=(32, 32, 3)))</w:t>
            </w:r>
          </w:p>
          <w:p w14:paraId="77195D60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model.add(layers.MaxPooling2D((2, 2)))</w:t>
            </w:r>
          </w:p>
          <w:p w14:paraId="2320213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model.add(layers.Conv2D(64, (3, 3), activation='relu'))</w:t>
            </w:r>
          </w:p>
          <w:p w14:paraId="22A6FFD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model.add(layers.MaxPooling2D((2, 2)))</w:t>
            </w:r>
          </w:p>
          <w:p w14:paraId="7BB1B22B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model.add(layers.Conv2D(64, (3, 3), activation='relu'))</w:t>
            </w:r>
          </w:p>
          <w:p w14:paraId="6B0D1E5E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model.add(layers.Flatten())</w:t>
            </w:r>
          </w:p>
          <w:p w14:paraId="7152FB00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model.add(layers.Dense(64, activation='relu'))</w:t>
            </w:r>
          </w:p>
          <w:p w14:paraId="17741CC6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lastRenderedPageBreak/>
              <w:t xml:space="preserve">    model.add(layers.Dense(10, activation='softmax'))</w:t>
            </w:r>
          </w:p>
          <w:p w14:paraId="5C808F73" w14:textId="2A164834" w:rsidR="000D00BC" w:rsidRPr="000D00BC" w:rsidRDefault="000D00BC" w:rsidP="00BF33D1">
            <w:pPr>
              <w:spacing w:line="360" w:lineRule="auto"/>
              <w:ind w:firstLineChars="200" w:firstLine="480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model.compile(optimizer='rmsprop',loss='categorical_crossentropy',metrics=['accuracy'])</w:t>
            </w:r>
          </w:p>
          <w:p w14:paraId="0A6A1F96" w14:textId="244A6488" w:rsidR="000D00BC" w:rsidRDefault="000D00BC" w:rsidP="000D00BC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return model</w:t>
            </w:r>
          </w:p>
          <w:p w14:paraId="48F4ABE6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X_train = X_train.reshape((50000, 32, 32, 3))</w:t>
            </w:r>
          </w:p>
          <w:p w14:paraId="6D736108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X_train = X_train.astype('float32') / 255</w:t>
            </w:r>
          </w:p>
          <w:p w14:paraId="7E5E5EDF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56A91AB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X_test = X_test.reshape((10000, 32,32,3 ))</w:t>
            </w:r>
          </w:p>
          <w:p w14:paraId="6462FBF3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X_test = X_test.astype('float32') / 255</w:t>
            </w:r>
          </w:p>
          <w:p w14:paraId="44688746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91A54C7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02335A05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Y_train= to_categorical(Y_train)</w:t>
            </w:r>
          </w:p>
          <w:p w14:paraId="32FDC863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Y_test = to_categorical(Y_test)</w:t>
            </w:r>
          </w:p>
          <w:p w14:paraId="2C695F2B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8A60312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import numpy as np </w:t>
            </w:r>
          </w:p>
          <w:p w14:paraId="33D09152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363D113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k = 4 </w:t>
            </w:r>
          </w:p>
          <w:p w14:paraId="0758C163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num_val_samples = len(X_train) // k </w:t>
            </w:r>
          </w:p>
          <w:p w14:paraId="72FFB3A0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num_epochs = 20</w:t>
            </w:r>
          </w:p>
          <w:p w14:paraId="569AF7F6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accuracy_histories = []</w:t>
            </w:r>
          </w:p>
          <w:p w14:paraId="12277582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average_accuracy_history = 0</w:t>
            </w:r>
          </w:p>
          <w:p w14:paraId="0ED3A73D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all_scores = []</w:t>
            </w:r>
          </w:p>
          <w:p w14:paraId="68C38CAD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all_loss = []</w:t>
            </w:r>
          </w:p>
          <w:p w14:paraId="30F8A78F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E40E334" w14:textId="77777777" w:rsidR="000D00BC" w:rsidRPr="000D00BC" w:rsidRDefault="000D00BC" w:rsidP="000D00B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 w:hint="eastAsia"/>
                <w:sz w:val="24"/>
                <w:szCs w:val="24"/>
              </w:rPr>
              <w:t># K折验证</w:t>
            </w:r>
          </w:p>
          <w:p w14:paraId="2A591BF5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for i in range(k): </w:t>
            </w:r>
          </w:p>
          <w:p w14:paraId="37924638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print('processing fold #', i) </w:t>
            </w:r>
          </w:p>
          <w:p w14:paraId="019C9F60" w14:textId="77777777" w:rsidR="000D00BC" w:rsidRPr="000D00BC" w:rsidRDefault="000D00BC" w:rsidP="000D00B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 w:hint="eastAsia"/>
                <w:sz w:val="24"/>
                <w:szCs w:val="24"/>
              </w:rPr>
              <w:t xml:space="preserve">    # 准备验证数据：第k个分区的输入数据和目标/输出数据</w:t>
            </w:r>
          </w:p>
          <w:p w14:paraId="709ACEDC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val_data = X_train[i * num_val_samples: (i + 1) * num_val_samples] </w:t>
            </w:r>
          </w:p>
          <w:p w14:paraId="7DFEB578" w14:textId="5E7F370F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lastRenderedPageBreak/>
              <w:t xml:space="preserve">    val_targets=Y_train[i*num_val_samples:(i + 1) * num_val_samples]</w:t>
            </w:r>
          </w:p>
          <w:p w14:paraId="2F84C963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42E9A22" w14:textId="77777777" w:rsidR="000D00BC" w:rsidRPr="000D00BC" w:rsidRDefault="000D00BC" w:rsidP="000D00B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 w:hint="eastAsia"/>
                <w:sz w:val="24"/>
                <w:szCs w:val="24"/>
              </w:rPr>
              <w:t xml:space="preserve">    # 准备训练数据：其他所有分区的数据</w:t>
            </w:r>
          </w:p>
          <w:p w14:paraId="3815EEB2" w14:textId="77777777" w:rsidR="00BF33D1" w:rsidRDefault="000D00BC" w:rsidP="00BF33D1">
            <w:pPr>
              <w:spacing w:line="360" w:lineRule="auto"/>
              <w:ind w:firstLineChars="200" w:firstLine="480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partial_train_data=np.concatenate([X_train[:i*num_val_samples],X_train[(i+1)*num_val_samples:]], axis=0)</w:t>
            </w:r>
          </w:p>
          <w:p w14:paraId="5D2F9505" w14:textId="1D96AA74" w:rsidR="000D00BC" w:rsidRPr="00BF33D1" w:rsidRDefault="000D00BC" w:rsidP="00BF33D1">
            <w:pPr>
              <w:spacing w:line="360" w:lineRule="auto"/>
              <w:ind w:leftChars="200" w:left="420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partial_train_targets=np.concatenate([Y_train[:i*num_val_samples],Y_train[(i+1)*num_val_samples:]], axis=0)</w:t>
            </w:r>
          </w:p>
          <w:p w14:paraId="0574D988" w14:textId="77777777" w:rsidR="000D00BC" w:rsidRPr="000D00BC" w:rsidRDefault="000D00BC" w:rsidP="000D00B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 w:hint="eastAsia"/>
                <w:sz w:val="24"/>
                <w:szCs w:val="24"/>
              </w:rPr>
              <w:t xml:space="preserve">    # 构建Keras模型（已编译）</w:t>
            </w:r>
          </w:p>
          <w:p w14:paraId="6EC9DB6B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model = build_model() </w:t>
            </w:r>
          </w:p>
          <w:p w14:paraId="50F38DBC" w14:textId="77777777" w:rsidR="000D00BC" w:rsidRPr="000D00BC" w:rsidRDefault="000D00BC" w:rsidP="000D00B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0D00BC">
              <w:rPr>
                <w:rFonts w:ascii="宋体" w:hAnsi="宋体" w:hint="eastAsia"/>
                <w:sz w:val="24"/>
                <w:szCs w:val="24"/>
              </w:rPr>
              <w:t xml:space="preserve">    # 训练模型（静默模式，verbose=0）</w:t>
            </w:r>
          </w:p>
          <w:p w14:paraId="2A91347F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history=model.fit( partial_train_data, partial_train_targets,</w:t>
            </w:r>
          </w:p>
          <w:p w14:paraId="1F97C5C1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                  validation_data = (val_data,val_targets),epochs=num_epochs, batch_size=128,verbose = 0)</w:t>
            </w:r>
          </w:p>
          <w:p w14:paraId="1C8A39E2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accuracy_history=history.history['val_accuracy']</w:t>
            </w:r>
          </w:p>
          <w:p w14:paraId="7DDB527D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accuracy_histories.append(accuracy_history)</w:t>
            </w:r>
          </w:p>
          <w:p w14:paraId="61F878DF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val_loss,val_score=model.evaluate(val_data,val_targets)</w:t>
            </w:r>
          </w:p>
          <w:p w14:paraId="1441FFC5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    all_scores.append(val_score)</w:t>
            </w:r>
          </w:p>
          <w:p w14:paraId="7098DA58" w14:textId="32FD5CA1" w:rsidR="000D00BC" w:rsidRDefault="000D00BC" w:rsidP="000D00BC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all_loss.append(val_loss)</w:t>
            </w:r>
          </w:p>
          <w:p w14:paraId="71A79E0B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57E464FA" wp14:editId="7002BF1B">
                  <wp:extent cx="5052060" cy="1066165"/>
                  <wp:effectExtent l="0" t="0" r="0" b="63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106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60E93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average_accuracy_history=[np.mean([x[i] for x in accuracy_histories]) for i in range (num_epochs)]</w:t>
            </w:r>
          </w:p>
          <w:p w14:paraId="78B9DA27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np.mean(average_accuracy_history)</w:t>
            </w:r>
          </w:p>
          <w:p w14:paraId="6144C5AB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0F93536F" wp14:editId="21F49228">
                  <wp:extent cx="1873346" cy="234962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346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5304E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all_scores</w:t>
            </w:r>
          </w:p>
          <w:p w14:paraId="5D8DB6BE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608791C3" wp14:editId="4BEFE1C5">
                  <wp:extent cx="2082907" cy="704886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07" cy="70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0D090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np.mean(all_scores)</w:t>
            </w:r>
          </w:p>
          <w:p w14:paraId="58154CB7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6619C174" wp14:editId="051F5D41">
                  <wp:extent cx="1974951" cy="273064"/>
                  <wp:effectExtent l="0" t="0" r="635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951" cy="273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47C8B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import matplotlib.pyplot as plt </w:t>
            </w:r>
          </w:p>
          <w:p w14:paraId="362AAA74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DD9E255" w14:textId="5DE440EF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plt.plot(range(1,len(average_accuracy_history)+1),average_accuracy_history) </w:t>
            </w:r>
          </w:p>
          <w:p w14:paraId="4ACCA794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plt.xlabel('Epochs') </w:t>
            </w:r>
          </w:p>
          <w:p w14:paraId="2845A44C" w14:textId="77777777" w:rsidR="000D00BC" w:rsidRP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 xml:space="preserve">plt.ylabel('Validation accuracy') </w:t>
            </w:r>
          </w:p>
          <w:p w14:paraId="16E3F9E7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515A86BB" w14:textId="77777777" w:rsidR="000D00BC" w:rsidRDefault="000D00BC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0D00BC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25F4F48F" wp14:editId="4156DCE1">
                  <wp:extent cx="3689540" cy="2248016"/>
                  <wp:effectExtent l="0" t="0" r="635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540" cy="224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9F4FE" w14:textId="77777777" w:rsidR="00BF33D1" w:rsidRDefault="0080190A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#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</w:rPr>
              <w:t>打乱数据的K折验证</w:t>
            </w:r>
          </w:p>
          <w:p w14:paraId="5A3FEB34" w14:textId="77777777" w:rsidR="0080190A" w:rsidRDefault="0080190A" w:rsidP="000D00B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#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</w:rPr>
              <w:t>注：由于我的电脑内存不足，无法使用完整的数据集跑打乱数据的K折验证，所以这里只用了很小一部分数据，精度不高，仅作展示</w:t>
            </w:r>
          </w:p>
          <w:p w14:paraId="6416F515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# -*- coding: utf-8 -*-</w:t>
            </w:r>
          </w:p>
          <w:p w14:paraId="5FC5008B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23B2AD23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import numpy as np </w:t>
            </w:r>
          </w:p>
          <w:p w14:paraId="18A8ECFC" w14:textId="77777777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23984E26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cifar10 = datasets.cifar10 </w:t>
            </w:r>
          </w:p>
          <w:p w14:paraId="24FAD00A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(X_train,Y_train), (X_test, Y_test) = cifar10.load_data()</w:t>
            </w:r>
          </w:p>
          <w:p w14:paraId="450BC701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FDE541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3F4DEC2C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x_train = X_train.astype(np.float32) / 255.</w:t>
            </w:r>
          </w:p>
          <w:p w14:paraId="2B6A35C4" w14:textId="77777777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 w:hint="eastAsia"/>
                <w:sz w:val="24"/>
                <w:szCs w:val="24"/>
              </w:rPr>
              <w:t># 看第4张图片</w:t>
            </w:r>
          </w:p>
          <w:p w14:paraId="249D7B9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plt.imshow(x_train[4,:,:,:])</w:t>
            </w:r>
          </w:p>
          <w:p w14:paraId="74ECCA12" w14:textId="77777777" w:rsid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4BF07DFF" w14:textId="77777777" w:rsid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01CAD3CF" wp14:editId="5D2C6BD0">
                  <wp:extent cx="2495678" cy="2114659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78" cy="211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1DB90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2600F476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%matplotlib inline</w:t>
            </w:r>
          </w:p>
          <w:p w14:paraId="0DAF21D8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2B2202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plt.figure(figsize=(12,12))</w:t>
            </w:r>
          </w:p>
          <w:p w14:paraId="56894DD7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ROWS=10</w:t>
            </w:r>
          </w:p>
          <w:p w14:paraId="6C7C15BB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COLUMNS=10</w:t>
            </w:r>
          </w:p>
          <w:p w14:paraId="6F5AA4F6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3775F4B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for i in range(ROWS*COLUMNS):</w:t>
            </w:r>
          </w:p>
          <w:p w14:paraId="158F5F58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plt.subplot(ROWS,COLUMNS,i+1)</w:t>
            </w:r>
          </w:p>
          <w:p w14:paraId="3849750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plt.xticks([])</w:t>
            </w:r>
          </w:p>
          <w:p w14:paraId="751C7BDD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plt.yticks([])</w:t>
            </w:r>
          </w:p>
          <w:p w14:paraId="603CDCB8" w14:textId="19EC7B4D" w:rsidR="0080190A" w:rsidRDefault="0080190A" w:rsidP="0080190A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plt.imshow(x_train[i,:,:,:])</w:t>
            </w:r>
          </w:p>
          <w:p w14:paraId="5BD4F3EF" w14:textId="77777777" w:rsid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56546873" wp14:editId="7F37F238">
                  <wp:extent cx="5052060" cy="4926965"/>
                  <wp:effectExtent l="0" t="0" r="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492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31BE9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1B729A4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169661F4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2388949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def build_model():</w:t>
            </w:r>
          </w:p>
          <w:p w14:paraId="6DF77F79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 = models.Sequential()</w:t>
            </w:r>
          </w:p>
          <w:p w14:paraId="4AE22983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model.add(layers.Conv2D(32, (3, 3), activation='relu', input_shape=(32, 32, 3)))</w:t>
            </w:r>
          </w:p>
          <w:p w14:paraId="615F5770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model.add(layers.MaxPooling2D((2, 2)))</w:t>
            </w:r>
          </w:p>
          <w:p w14:paraId="21AA3D27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model.add(layers.Conv2D(64, (3, 3), activation='relu'))</w:t>
            </w:r>
          </w:p>
          <w:p w14:paraId="1AF8D65D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model.add(layers.MaxPooling2D((2, 2)))</w:t>
            </w:r>
          </w:p>
          <w:p w14:paraId="5744756A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model.add(layers.Conv2D(64, (3, 3), activation='relu'))</w:t>
            </w:r>
          </w:p>
          <w:p w14:paraId="78595638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model.add(layers.Flatten())</w:t>
            </w:r>
          </w:p>
          <w:p w14:paraId="164DA612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model.add(layers.Dense(64, activation='relu'))</w:t>
            </w:r>
          </w:p>
          <w:p w14:paraId="79D4D3F3" w14:textId="74D3FAD9" w:rsidR="0080190A" w:rsidRDefault="0080190A" w:rsidP="0080190A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lastRenderedPageBreak/>
              <w:t>model.add(layers.Dense(10, activation='softmax'))</w:t>
            </w:r>
          </w:p>
          <w:p w14:paraId="6B31B965" w14:textId="102BC297" w:rsidR="0080190A" w:rsidRPr="0080190A" w:rsidRDefault="0080190A" w:rsidP="0080190A">
            <w:pPr>
              <w:spacing w:line="360" w:lineRule="auto"/>
              <w:ind w:left="480" w:hangingChars="200" w:hanging="48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model.compile(optimizer='rmsprop',loss='categorical_crossentropy',metrics=['accuracy'])</w:t>
            </w:r>
          </w:p>
          <w:p w14:paraId="65CD17E6" w14:textId="081ABEC1" w:rsidR="0080190A" w:rsidRDefault="0080190A" w:rsidP="0080190A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return model</w:t>
            </w:r>
          </w:p>
          <w:p w14:paraId="334C2519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X_train = X_train[:10000]</w:t>
            </w:r>
          </w:p>
          <w:p w14:paraId="34ADA823" w14:textId="77777777" w:rsid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Y_train = Y_train[:10000]</w:t>
            </w:r>
          </w:p>
          <w:p w14:paraId="3A543AA1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X_train = X_train.reshape((10000, 32, 32, 3))</w:t>
            </w:r>
          </w:p>
          <w:p w14:paraId="4C5A1744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X_train = X_train.astype('float32') / 255</w:t>
            </w:r>
          </w:p>
          <w:p w14:paraId="373B714F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E76A2DC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X_test = X_test.reshape((10000, 32,32,3 ))</w:t>
            </w:r>
          </w:p>
          <w:p w14:paraId="2852D6D9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X_test = X_test.astype('float32') / 255</w:t>
            </w:r>
          </w:p>
          <w:p w14:paraId="0D08FF4D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D36F6DA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30A8E6C8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Y_train= to_categorical(Y_train)</w:t>
            </w:r>
          </w:p>
          <w:p w14:paraId="6C2B5CE9" w14:textId="77777777" w:rsid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Y_test = to_categorical(Y_test)</w:t>
            </w:r>
          </w:p>
          <w:p w14:paraId="748F4E5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import numpy as np </w:t>
            </w:r>
          </w:p>
          <w:p w14:paraId="38BE71BF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from sklearn.utils import shuffle</w:t>
            </w:r>
          </w:p>
          <w:p w14:paraId="7D1E8121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def K_check():</w:t>
            </w:r>
          </w:p>
          <w:p w14:paraId="164CB98A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k = 4 </w:t>
            </w:r>
          </w:p>
          <w:p w14:paraId="1876A200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num_val_samples = len(X_train) // k </w:t>
            </w:r>
          </w:p>
          <w:p w14:paraId="1A319CB0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num_epochs = 10</w:t>
            </w:r>
          </w:p>
          <w:p w14:paraId="7C54D8BC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accuracy_histories = []</w:t>
            </w:r>
          </w:p>
          <w:p w14:paraId="5E0BAB77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average_accuracy_history = 0</w:t>
            </w:r>
          </w:p>
          <w:p w14:paraId="00BDE826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all_scores = []</w:t>
            </w:r>
          </w:p>
          <w:p w14:paraId="107FAD35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all_loss = []</w:t>
            </w:r>
          </w:p>
          <w:p w14:paraId="0D2494F6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</w:t>
            </w:r>
          </w:p>
          <w:p w14:paraId="4F736404" w14:textId="77777777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 w:hint="eastAsia"/>
                <w:sz w:val="24"/>
                <w:szCs w:val="24"/>
              </w:rPr>
              <w:t xml:space="preserve">    # K折验证</w:t>
            </w:r>
          </w:p>
          <w:p w14:paraId="18D0C9F4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for i in range(k): </w:t>
            </w:r>
          </w:p>
          <w:p w14:paraId="1CE0655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lastRenderedPageBreak/>
              <w:t xml:space="preserve">        print('processing fold #', i) </w:t>
            </w:r>
          </w:p>
          <w:p w14:paraId="679D84D0" w14:textId="77777777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 w:hint="eastAsia"/>
                <w:sz w:val="24"/>
                <w:szCs w:val="24"/>
              </w:rPr>
              <w:t xml:space="preserve">        # 准备验证数据：第k个分区的输入数据和目标/输出数据</w:t>
            </w:r>
          </w:p>
          <w:p w14:paraId="20FD0C36" w14:textId="304C3391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val_data =X_train[i*num_val_samples:(i+1)* num_val_samples] </w:t>
            </w:r>
          </w:p>
          <w:p w14:paraId="26CA35A2" w14:textId="44B7276B" w:rsidR="0080190A" w:rsidRPr="0080190A" w:rsidRDefault="0080190A" w:rsidP="0080190A">
            <w:pPr>
              <w:spacing w:line="360" w:lineRule="auto"/>
              <w:ind w:left="960" w:hangingChars="400" w:hanging="96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val_targets=Y_train[i</w:t>
            </w:r>
            <w:r>
              <w:rPr>
                <w:rFonts w:ascii="宋体" w:hAnsi="宋体"/>
                <w:sz w:val="24"/>
                <w:szCs w:val="24"/>
              </w:rPr>
              <w:t>*</w:t>
            </w:r>
            <w:r w:rsidRPr="0080190A">
              <w:rPr>
                <w:rFonts w:ascii="宋体" w:hAnsi="宋体"/>
                <w:sz w:val="24"/>
                <w:szCs w:val="24"/>
              </w:rPr>
              <w:t>num_val_samples:(i+1)*num_val_samples]</w:t>
            </w:r>
          </w:p>
          <w:p w14:paraId="36783C4D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</w:t>
            </w:r>
          </w:p>
          <w:p w14:paraId="3DAE3582" w14:textId="77777777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 w:hint="eastAsia"/>
                <w:sz w:val="24"/>
                <w:szCs w:val="24"/>
              </w:rPr>
              <w:t xml:space="preserve">        # 准备训练数据：其他所有分区的数据</w:t>
            </w:r>
          </w:p>
          <w:p w14:paraId="55FC16E0" w14:textId="357B61AD" w:rsidR="0080190A" w:rsidRPr="0080190A" w:rsidRDefault="0080190A" w:rsidP="0080190A">
            <w:pPr>
              <w:spacing w:line="360" w:lineRule="auto"/>
              <w:ind w:left="960" w:hangingChars="400" w:hanging="96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partial_train_data=np.concatenate([X_train[:i*num_val_samples], X_train[(i + 1) * num_val_samples:]], axis=0)</w:t>
            </w:r>
          </w:p>
          <w:p w14:paraId="3076D575" w14:textId="658E8915" w:rsidR="0080190A" w:rsidRPr="0080190A" w:rsidRDefault="0080190A" w:rsidP="0080190A">
            <w:pPr>
              <w:spacing w:line="360" w:lineRule="auto"/>
              <w:ind w:left="960" w:hangingChars="400" w:hanging="960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partial_train_targets=np.concatenate([Y_train[:i*num_val_samples]</w:t>
            </w:r>
            <w:r>
              <w:rPr>
                <w:rFonts w:ascii="宋体" w:hAnsi="宋体"/>
                <w:sz w:val="24"/>
                <w:szCs w:val="24"/>
              </w:rPr>
              <w:t>,</w:t>
            </w:r>
            <w:r w:rsidRPr="0080190A">
              <w:rPr>
                <w:rFonts w:ascii="宋体" w:hAnsi="宋体"/>
                <w:sz w:val="24"/>
                <w:szCs w:val="24"/>
              </w:rPr>
              <w:t>Y_train[(i + 1) * num_val_samples:]], axis=0)</w:t>
            </w:r>
          </w:p>
          <w:p w14:paraId="59E7BF4C" w14:textId="77777777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 w:hint="eastAsia"/>
                <w:sz w:val="24"/>
                <w:szCs w:val="24"/>
              </w:rPr>
              <w:t xml:space="preserve">        # 构建Keras模型（已编译）</w:t>
            </w:r>
          </w:p>
          <w:p w14:paraId="2AA29FA0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model = build_model() </w:t>
            </w:r>
          </w:p>
          <w:p w14:paraId="17BFE15F" w14:textId="481376D3" w:rsidR="0080190A" w:rsidRPr="0080190A" w:rsidRDefault="0080190A" w:rsidP="0080190A">
            <w:pPr>
              <w:spacing w:line="360" w:lineRule="auto"/>
              <w:ind w:left="960" w:hangingChars="400" w:hanging="96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history=model.fit(partial_train_data,partial_train_targets,validation_data=(val_data,val_targets),epochs=num_epochs, batch_size=1)</w:t>
            </w:r>
          </w:p>
          <w:p w14:paraId="3735C39E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accuracy_history=history.history['val_accuracy']</w:t>
            </w:r>
          </w:p>
          <w:p w14:paraId="249E5087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accuracy_histories.append(accuracy_history)</w:t>
            </w:r>
          </w:p>
          <w:p w14:paraId="6884137F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val_loss,val_score=model.evaluate(val_data,val_targets)</w:t>
            </w:r>
          </w:p>
          <w:p w14:paraId="2DECE1C7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all_scores.append(val_score)</w:t>
            </w:r>
          </w:p>
          <w:p w14:paraId="739E65AF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    all_loss.append(val_loss)</w:t>
            </w:r>
          </w:p>
          <w:p w14:paraId="1EAFD4FA" w14:textId="252240D1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</w:t>
            </w:r>
            <w:r w:rsidR="00E95A39">
              <w:rPr>
                <w:rFonts w:ascii="宋体" w:hAnsi="宋体"/>
                <w:sz w:val="24"/>
                <w:szCs w:val="24"/>
              </w:rPr>
              <w:t xml:space="preserve">    </w:t>
            </w:r>
            <w:r w:rsidRPr="0080190A">
              <w:rPr>
                <w:rFonts w:ascii="宋体" w:hAnsi="宋体"/>
                <w:sz w:val="24"/>
                <w:szCs w:val="24"/>
              </w:rPr>
              <w:t>average_accuracy_history=[np.mean([x[i]</w:t>
            </w:r>
            <w:r w:rsidR="00E95A39">
              <w:rPr>
                <w:rFonts w:ascii="宋体" w:hAnsi="宋体"/>
                <w:sz w:val="24"/>
                <w:szCs w:val="24"/>
              </w:rPr>
              <w:t xml:space="preserve"> </w:t>
            </w:r>
            <w:r w:rsidRPr="0080190A">
              <w:rPr>
                <w:rFonts w:ascii="宋体" w:hAnsi="宋体"/>
                <w:sz w:val="24"/>
                <w:szCs w:val="24"/>
              </w:rPr>
              <w:t>for</w:t>
            </w:r>
            <w:r w:rsidR="00E95A39">
              <w:rPr>
                <w:rFonts w:ascii="宋体" w:hAnsi="宋体"/>
                <w:sz w:val="24"/>
                <w:szCs w:val="24"/>
              </w:rPr>
              <w:t xml:space="preserve"> </w:t>
            </w:r>
            <w:r w:rsidRPr="0080190A">
              <w:rPr>
                <w:rFonts w:ascii="宋体" w:hAnsi="宋体"/>
                <w:sz w:val="24"/>
                <w:szCs w:val="24"/>
              </w:rPr>
              <w:t>x</w:t>
            </w:r>
            <w:r w:rsidR="00E95A39">
              <w:rPr>
                <w:rFonts w:ascii="宋体" w:hAnsi="宋体"/>
                <w:sz w:val="24"/>
                <w:szCs w:val="24"/>
              </w:rPr>
              <w:t xml:space="preserve"> </w:t>
            </w:r>
            <w:r w:rsidRPr="0080190A">
              <w:rPr>
                <w:rFonts w:ascii="宋体" w:hAnsi="宋体"/>
                <w:sz w:val="24"/>
                <w:szCs w:val="24"/>
              </w:rPr>
              <w:t>in accuracy_histories]) for i in range (num_epochs)]</w:t>
            </w:r>
          </w:p>
          <w:p w14:paraId="5A8A2B99" w14:textId="681DE6A2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</w:t>
            </w:r>
            <w:r w:rsidR="00E95A39">
              <w:rPr>
                <w:rFonts w:ascii="宋体" w:hAnsi="宋体"/>
                <w:sz w:val="24"/>
                <w:szCs w:val="24"/>
              </w:rPr>
              <w:t xml:space="preserve">    </w:t>
            </w:r>
            <w:r w:rsidRPr="0080190A">
              <w:rPr>
                <w:rFonts w:ascii="宋体" w:hAnsi="宋体"/>
                <w:sz w:val="24"/>
                <w:szCs w:val="24"/>
              </w:rPr>
              <w:t xml:space="preserve"> return np.mean(average_accuracy_history)</w:t>
            </w:r>
          </w:p>
          <w:p w14:paraId="01B76FF1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54E1E7B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lastRenderedPageBreak/>
              <w:t>def shuffle_data(X,Y):</w:t>
            </w:r>
          </w:p>
          <w:p w14:paraId="50F43BC9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X,Y = shuffle(X,Y, random_state=1337) </w:t>
            </w:r>
          </w:p>
          <w:p w14:paraId="272B9ADD" w14:textId="5E25C41E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return X,Y</w:t>
            </w:r>
          </w:p>
          <w:p w14:paraId="4EE0CF26" w14:textId="77777777" w:rsidR="0080190A" w:rsidRPr="0080190A" w:rsidRDefault="0080190A" w:rsidP="0080190A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80190A">
              <w:rPr>
                <w:rFonts w:ascii="宋体" w:hAnsi="宋体" w:hint="eastAsia"/>
                <w:sz w:val="24"/>
                <w:szCs w:val="24"/>
              </w:rPr>
              <w:t>P = 3#进行P次K折验证</w:t>
            </w:r>
          </w:p>
          <w:p w14:paraId="2177CDDB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scores = []</w:t>
            </w:r>
          </w:p>
          <w:p w14:paraId="0C21175D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for i in range(P):</w:t>
            </w:r>
          </w:p>
          <w:p w14:paraId="6C8A053A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X_train,Y_train = shuffle_data(X_train,Y_train)</w:t>
            </w:r>
          </w:p>
          <w:p w14:paraId="05F775FD" w14:textId="77777777" w:rsidR="0080190A" w:rsidRPr="0080190A" w:rsidRDefault="0080190A" w:rsidP="0080190A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 xml:space="preserve">    score = K_check()</w:t>
            </w:r>
          </w:p>
          <w:p w14:paraId="111CAF94" w14:textId="1488870D" w:rsidR="0080190A" w:rsidRDefault="0080190A" w:rsidP="00E95A39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80190A">
              <w:rPr>
                <w:rFonts w:ascii="宋体" w:hAnsi="宋体"/>
                <w:sz w:val="24"/>
                <w:szCs w:val="24"/>
              </w:rPr>
              <w:t>scores.append(score)</w:t>
            </w:r>
          </w:p>
          <w:p w14:paraId="1064CF89" w14:textId="77777777" w:rsid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95A39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151A16D0" wp14:editId="24E9D4F3">
                  <wp:extent cx="5052060" cy="4036060"/>
                  <wp:effectExtent l="0" t="0" r="0" b="254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403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5F0BD" w14:textId="77777777" w:rsidR="00E95A39" w:rsidRP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95A39">
              <w:rPr>
                <w:rFonts w:ascii="宋体" w:hAnsi="宋体"/>
                <w:sz w:val="24"/>
                <w:szCs w:val="24"/>
              </w:rPr>
              <w:t xml:space="preserve">import matplotlib.pyplot as plt </w:t>
            </w:r>
          </w:p>
          <w:p w14:paraId="141161E6" w14:textId="77777777" w:rsidR="00E95A39" w:rsidRP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9E562DB" w14:textId="77777777" w:rsidR="00E95A39" w:rsidRP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95A39">
              <w:rPr>
                <w:rFonts w:ascii="宋体" w:hAnsi="宋体"/>
                <w:sz w:val="24"/>
                <w:szCs w:val="24"/>
              </w:rPr>
              <w:t xml:space="preserve">plt.plot(range(1, len(scores) + 1), scores) </w:t>
            </w:r>
          </w:p>
          <w:p w14:paraId="700E7580" w14:textId="77777777" w:rsidR="00E95A39" w:rsidRP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95A39">
              <w:rPr>
                <w:rFonts w:ascii="宋体" w:hAnsi="宋体"/>
                <w:sz w:val="24"/>
                <w:szCs w:val="24"/>
              </w:rPr>
              <w:t xml:space="preserve">plt.xlabel('Epochs') </w:t>
            </w:r>
          </w:p>
          <w:p w14:paraId="75BE98C5" w14:textId="77777777" w:rsidR="00E95A39" w:rsidRP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95A39">
              <w:rPr>
                <w:rFonts w:ascii="宋体" w:hAnsi="宋体"/>
                <w:sz w:val="24"/>
                <w:szCs w:val="24"/>
              </w:rPr>
              <w:t xml:space="preserve">plt.ylabel('Validation accuracy') </w:t>
            </w:r>
          </w:p>
          <w:p w14:paraId="5A98B5D4" w14:textId="77777777" w:rsid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95A39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4AC4FAE7" w14:textId="01DA53F4" w:rsid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E95A39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2BE9C333" wp14:editId="41F242B6">
                  <wp:extent cx="3854648" cy="2273417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48" cy="2273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35790" w14:textId="59D2F153" w:rsidR="00E95A39" w:rsidRDefault="00E95A39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C80EEF9" w14:textId="6F21B1B0" w:rsidR="00E95A39" w:rsidRDefault="00CD63EC" w:rsidP="00E95A39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改变</w:t>
            </w:r>
            <w:r w:rsidR="00E95A39">
              <w:rPr>
                <w:rFonts w:ascii="宋体" w:hAnsi="宋体" w:hint="eastAsia"/>
                <w:sz w:val="24"/>
                <w:szCs w:val="24"/>
              </w:rPr>
              <w:t>网络容量：</w:t>
            </w:r>
          </w:p>
          <w:p w14:paraId="03AEBD6E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61A5E82B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import numpy as np</w:t>
            </w:r>
          </w:p>
          <w:p w14:paraId="34C8B734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32909DB" w14:textId="77777777" w:rsidR="00CD63EC" w:rsidRPr="00CD63EC" w:rsidRDefault="00CD63EC" w:rsidP="00CD63E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D63EC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286BC05F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 xml:space="preserve">cifar10 = datasets.cifar10 </w:t>
            </w:r>
          </w:p>
          <w:p w14:paraId="48BFBDA0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(X_train, Y_train), (X_test, Y_test) = cifar10.load_data()</w:t>
            </w:r>
          </w:p>
          <w:p w14:paraId="7EDA770B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E15CB9F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45315885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x_train = X_train.astype(np.float32) / 255.</w:t>
            </w:r>
          </w:p>
          <w:p w14:paraId="111DC448" w14:textId="77777777" w:rsidR="00CD63EC" w:rsidRPr="00CD63EC" w:rsidRDefault="00CD63EC" w:rsidP="00CD63EC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D63EC">
              <w:rPr>
                <w:rFonts w:ascii="宋体" w:hAnsi="宋体" w:hint="eastAsia"/>
                <w:sz w:val="24"/>
                <w:szCs w:val="24"/>
              </w:rPr>
              <w:t># 看第4张图片</w:t>
            </w:r>
          </w:p>
          <w:p w14:paraId="3DFFA917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plt.imshow(x_train[4,:,:,:])</w:t>
            </w:r>
          </w:p>
          <w:p w14:paraId="6D41652A" w14:textId="32AF5790" w:rsidR="00E95A39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0BBF01D0" w14:textId="1AAAE905" w:rsid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13BEBE78" wp14:editId="179DC568">
                  <wp:extent cx="2349621" cy="2248016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1" cy="2248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CA506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plt.figure(figsize = (12,12))</w:t>
            </w:r>
          </w:p>
          <w:p w14:paraId="0A73C82D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6D31688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ROWS = 10</w:t>
            </w:r>
          </w:p>
          <w:p w14:paraId="3B140B04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COLUMNS = 10</w:t>
            </w:r>
          </w:p>
          <w:p w14:paraId="0AF7675B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044CBCD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for i in range(ROWS * COLUMNS):</w:t>
            </w:r>
          </w:p>
          <w:p w14:paraId="7A4B44B8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 xml:space="preserve">    plt.subplot(ROWS, COLUMNS, i + 1)</w:t>
            </w:r>
          </w:p>
          <w:p w14:paraId="34985176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 xml:space="preserve">    plt.xticks([])</w:t>
            </w:r>
          </w:p>
          <w:p w14:paraId="5279F734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 xml:space="preserve">    plt.yticks([])</w:t>
            </w:r>
          </w:p>
          <w:p w14:paraId="29BA2E2C" w14:textId="15728DDA" w:rsidR="00CD63EC" w:rsidRDefault="00CD63EC" w:rsidP="00CD63EC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plt.imshow(x_train[i,:,:,:])</w:t>
            </w:r>
          </w:p>
          <w:p w14:paraId="7CA9B430" w14:textId="1D9AFEDE" w:rsid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3FADD24F" wp14:editId="0A69F2F9">
                  <wp:extent cx="5052060" cy="4817110"/>
                  <wp:effectExtent l="0" t="0" r="0" b="254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481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341F8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X_train = X_train.reshape((50000, 32, 32, 3))</w:t>
            </w:r>
          </w:p>
          <w:p w14:paraId="1BF6AE92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X_train = X_train.astype('float32') / 255</w:t>
            </w:r>
          </w:p>
          <w:p w14:paraId="6193EB08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2AC8380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X_test = X_test.reshape((10000, 32, 32,3))</w:t>
            </w:r>
          </w:p>
          <w:p w14:paraId="2F3D8710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X_test = X_test.astype('float32') / 255</w:t>
            </w:r>
          </w:p>
          <w:p w14:paraId="6673482E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FA4F59C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266F46E7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5FFCEAF" w14:textId="77777777" w:rsidR="00CD63EC" w:rsidRP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Y_train = to_categorical(Y_train)</w:t>
            </w:r>
          </w:p>
          <w:p w14:paraId="5E305E44" w14:textId="1166C5E0" w:rsidR="00CD63EC" w:rsidRDefault="00CD63EC" w:rsidP="00CD63EC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D63EC">
              <w:rPr>
                <w:rFonts w:ascii="宋体" w:hAnsi="宋体"/>
                <w:sz w:val="24"/>
                <w:szCs w:val="24"/>
              </w:rPr>
              <w:t>Y_test = to_categorical(Y_test)</w:t>
            </w:r>
          </w:p>
          <w:p w14:paraId="2FCB344D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21A2336F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669BEB69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6A2FCE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lastRenderedPageBreak/>
              <w:t>model_1 = models.Sequential()</w:t>
            </w:r>
          </w:p>
          <w:p w14:paraId="35CDEB83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model_1.add(layers.Conv2D(32, (3, 3), activation='relu', input_shape=(32, 32, 3)))</w:t>
            </w:r>
          </w:p>
          <w:p w14:paraId="37D0CB25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model_1.add(layers.MaxPooling2D((2, 2)))</w:t>
            </w:r>
          </w:p>
          <w:p w14:paraId="600E1A03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model_1.add(layers.Conv2D(64, (3, 3), activation='relu'))</w:t>
            </w:r>
          </w:p>
          <w:p w14:paraId="1808E18C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model_1.add(layers.MaxPooling2D((2, 2)))</w:t>
            </w:r>
          </w:p>
          <w:p w14:paraId="27C18663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model_1.add(layers.Conv2D(64, (3, 3), activation='relu'))</w:t>
            </w:r>
          </w:p>
          <w:p w14:paraId="464D453A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model_1.add(layers.Flatten())</w:t>
            </w:r>
          </w:p>
          <w:p w14:paraId="1D65A3E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model_1.add(layers.Dense(64, activation='relu'))</w:t>
            </w:r>
          </w:p>
          <w:p w14:paraId="5F4E9D7A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model_1.add(layers.Dense(10, activation='softmax'))</w:t>
            </w:r>
          </w:p>
          <w:p w14:paraId="2EC1C9F0" w14:textId="18E7D4DA" w:rsidR="00CD63EC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model_1.summary()</w:t>
            </w:r>
          </w:p>
          <w:p w14:paraId="10DD5B68" w14:textId="57D2DE37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50E928B2" wp14:editId="1BCB0D88">
                  <wp:extent cx="4603987" cy="4089610"/>
                  <wp:effectExtent l="0" t="0" r="6350" b="635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987" cy="40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D1042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model_1.compile(optimizer='rmsprop',</w:t>
            </w:r>
          </w:p>
          <w:p w14:paraId="38057F5B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45F3958F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                metrics=['accuracy'])</w:t>
            </w:r>
          </w:p>
          <w:p w14:paraId="4FA3CC94" w14:textId="1E69AE4B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model_1.fit(X_train,Y_train,epochs=20,batch_size=128,validation_sp</w:t>
            </w:r>
            <w:r w:rsidRPr="001B6B1B">
              <w:rPr>
                <w:rFonts w:ascii="宋体" w:hAnsi="宋体"/>
                <w:sz w:val="24"/>
                <w:szCs w:val="24"/>
              </w:rPr>
              <w:lastRenderedPageBreak/>
              <w:t>lit = 0.2)</w:t>
            </w:r>
          </w:p>
          <w:p w14:paraId="575032B6" w14:textId="3A66AD55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7E3468B2" wp14:editId="3BA169DA">
                  <wp:extent cx="5052060" cy="3649345"/>
                  <wp:effectExtent l="0" t="0" r="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64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74B29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592B2814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67AD6C57" w14:textId="77777777" w:rsidR="001B6B1B" w:rsidRPr="001B6B1B" w:rsidRDefault="001B6B1B" w:rsidP="001B6B1B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1B6B1B">
              <w:rPr>
                <w:rFonts w:ascii="宋体" w:hAnsi="宋体" w:hint="eastAsia"/>
                <w:sz w:val="24"/>
                <w:szCs w:val="24"/>
              </w:rPr>
              <w:t>#r容量更小</w:t>
            </w:r>
          </w:p>
          <w:p w14:paraId="03224716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model2= models.Sequential()</w:t>
            </w:r>
          </w:p>
          <w:p w14:paraId="550DC5AC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model2.add(layers.Conv2D(16, (3, 3), activation='relu', input_shape=(32, 32, 3)))</w:t>
            </w:r>
          </w:p>
          <w:p w14:paraId="0C65378C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model2.add(layers.MaxPooling2D((2, 2)))</w:t>
            </w:r>
          </w:p>
          <w:p w14:paraId="2210BB18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model2.add(layers.Conv2D(32, (3, 3), activation='relu'))</w:t>
            </w:r>
          </w:p>
          <w:p w14:paraId="76E65B43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model2.add(layers.MaxPooling2D((2, 2)))</w:t>
            </w:r>
          </w:p>
          <w:p w14:paraId="7E48077B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model2.add(layers.Conv2D(32, (3, 3), activation='relu'))</w:t>
            </w:r>
          </w:p>
          <w:p w14:paraId="2C53FA7D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model2.add(layers.Flatten())</w:t>
            </w:r>
          </w:p>
          <w:p w14:paraId="2CBD4A2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model2.add(layers.Dense(64, activation='relu'))</w:t>
            </w:r>
          </w:p>
          <w:p w14:paraId="74D38619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model2.add(layers.Dense(10, activation='softmax'))</w:t>
            </w:r>
          </w:p>
          <w:p w14:paraId="10146741" w14:textId="48A0B140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model2.summary()</w:t>
            </w:r>
          </w:p>
          <w:p w14:paraId="57BCCEB9" w14:textId="698C9C44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17815F0B" wp14:editId="5927DE6B">
                  <wp:extent cx="4337273" cy="4013406"/>
                  <wp:effectExtent l="0" t="0" r="6350" b="635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273" cy="401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F2B77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model2.compile(optimizer='rmsprop',</w:t>
            </w:r>
          </w:p>
          <w:p w14:paraId="51636F7D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6EB8E09B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                metrics=['accuracy'])</w:t>
            </w:r>
          </w:p>
          <w:p w14:paraId="5253BE09" w14:textId="76881492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model2.fit(X_train,Y_train,epochs=20,batch_size=128,validation_split = 0.2)</w:t>
            </w:r>
          </w:p>
          <w:p w14:paraId="5D8A252A" w14:textId="43B75312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6AFAAB35" wp14:editId="2D871002">
                  <wp:extent cx="5052060" cy="3561080"/>
                  <wp:effectExtent l="0" t="0" r="0" b="127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F9C8A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6FD54B1F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64AFE12A" w14:textId="77777777" w:rsidR="001B6B1B" w:rsidRPr="001B6B1B" w:rsidRDefault="001B6B1B" w:rsidP="001B6B1B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1B6B1B">
              <w:rPr>
                <w:rFonts w:ascii="宋体" w:hAnsi="宋体" w:hint="eastAsia"/>
                <w:sz w:val="24"/>
                <w:szCs w:val="24"/>
              </w:rPr>
              <w:t>#r容量更大</w:t>
            </w:r>
          </w:p>
          <w:p w14:paraId="4A5E00AB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model3= models.Sequential()</w:t>
            </w:r>
          </w:p>
          <w:p w14:paraId="134C75F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model3.add(layers.Conv2D(64, (3, 3), activation='relu', input_shape=(32, 32, 3)))</w:t>
            </w:r>
          </w:p>
          <w:p w14:paraId="77574AE4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model3.add(layers.MaxPooling2D((2, 2)))</w:t>
            </w:r>
          </w:p>
          <w:p w14:paraId="6AE100D1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model3.add(layers.Conv2D(128, (3, 3), activation='relu'))</w:t>
            </w:r>
          </w:p>
          <w:p w14:paraId="54E932A8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model3.add(layers.MaxPooling2D((2, 2)))</w:t>
            </w:r>
          </w:p>
          <w:p w14:paraId="1149440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model3.add(layers.Conv2D(128, (3, 3), activation='relu'))</w:t>
            </w:r>
          </w:p>
          <w:p w14:paraId="42C48B94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model3.add(layers.Flatten())</w:t>
            </w:r>
          </w:p>
          <w:p w14:paraId="092B72FA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model3.add(layers.Dense(64, activation='relu'))</w:t>
            </w:r>
          </w:p>
          <w:p w14:paraId="62E69BDD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model3.add(layers.Dense(10, activation='softmax'))</w:t>
            </w:r>
          </w:p>
          <w:p w14:paraId="1193D02C" w14:textId="5AD6DF80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model3.summary()</w:t>
            </w:r>
          </w:p>
          <w:p w14:paraId="00492591" w14:textId="3B44767A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430E4E9B" wp14:editId="16EA72D8">
                  <wp:extent cx="4273770" cy="4045158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770" cy="404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5B6DF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model3.compile(optimizer='rmsprop',</w:t>
            </w:r>
          </w:p>
          <w:p w14:paraId="6F556060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395F3B23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                metrics=['accuracy'])</w:t>
            </w:r>
          </w:p>
          <w:p w14:paraId="4C81EE07" w14:textId="27B3C1AE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model3.fit(X_train,Y_train,epochs=20,batch_size=128,validation_split = 0.2)</w:t>
            </w:r>
          </w:p>
          <w:p w14:paraId="3619F1A0" w14:textId="77D84F33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4C48E1B5" wp14:editId="2307A882">
                  <wp:extent cx="5052060" cy="362712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62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5B8CB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65FF1FA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plt.rcParams['font.sans-serif'] = ['SimHei']   </w:t>
            </w:r>
          </w:p>
          <w:p w14:paraId="076F518C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4981A96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 xml:space="preserve"> </w:t>
            </w:r>
          </w:p>
          <w:p w14:paraId="6A40C534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model1_val_loss = model_1.history.history['val_loss']</w:t>
            </w:r>
          </w:p>
          <w:p w14:paraId="51DA5E7D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model2_val_loss = model2.history.history['val_loss']</w:t>
            </w:r>
          </w:p>
          <w:p w14:paraId="4167D241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model3_val_loss = model3.history.history['val_loss']</w:t>
            </w:r>
          </w:p>
          <w:p w14:paraId="46F9D038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8B5CE8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epochs = range(1, len(model1_val_loss) + 1)</w:t>
            </w:r>
          </w:p>
          <w:p w14:paraId="71C21219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3D3D344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model1_loss = model_1.history.history['loss']</w:t>
            </w:r>
          </w:p>
          <w:p w14:paraId="700C6B7A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model2_loss = model2.history.history['loss']</w:t>
            </w:r>
          </w:p>
          <w:p w14:paraId="27840AAD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model3_loss = model3.history.history['loss']</w:t>
            </w:r>
          </w:p>
          <w:p w14:paraId="0F9A634C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30E002EC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CDCE6F0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plt.plot(epochs, model1_val_loss, 'b', label='Original model_val_loss')</w:t>
            </w:r>
          </w:p>
          <w:p w14:paraId="61943870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lastRenderedPageBreak/>
              <w:t>plt.plot(epochs, model1_loss, 'b+', label='Original model_loss')</w:t>
            </w:r>
          </w:p>
          <w:p w14:paraId="0E4603D2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F0D4EAE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plt.plot(epochs, model2_val_loss, 'g', label='Smaller model_val_loss')</w:t>
            </w:r>
          </w:p>
          <w:p w14:paraId="2C903650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plt.plot(epochs, model2_loss, 'go', label='Smaller model_loss')</w:t>
            </w:r>
          </w:p>
          <w:p w14:paraId="33807162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18A79AB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plt.plot(epochs, model3_val_loss, 'r', label='Bigger model_val_loss')</w:t>
            </w:r>
          </w:p>
          <w:p w14:paraId="186A7063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plt.plot(epochs, model3_loss, 'r&lt;', label='Bigger model_loss')</w:t>
            </w:r>
          </w:p>
          <w:p w14:paraId="46664295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C1525F2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325D8A42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plt.ylabel('LOSS')</w:t>
            </w:r>
          </w:p>
          <w:p w14:paraId="498DDB8B" w14:textId="77777777" w:rsidR="001B6B1B" w:rsidRPr="001B6B1B" w:rsidRDefault="001B6B1B" w:rsidP="001B6B1B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1B6B1B">
              <w:rPr>
                <w:rFonts w:ascii="宋体" w:hAnsi="宋体" w:hint="eastAsia"/>
                <w:sz w:val="24"/>
                <w:szCs w:val="24"/>
              </w:rPr>
              <w:t>plt.title("网络容量LOSS对比")</w:t>
            </w:r>
          </w:p>
          <w:p w14:paraId="622C4DF8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58B80134" w14:textId="77777777" w:rsidR="001B6B1B" w:rsidRP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0635EC6" w14:textId="43052B4B" w:rsidR="001B6B1B" w:rsidRDefault="001B6B1B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1B6B1B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385ABFD4" w14:textId="0ED85955" w:rsidR="001B6B1B" w:rsidRDefault="00CA1ECD" w:rsidP="001B6B1B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7D72A0FE" wp14:editId="319727A3">
                  <wp:extent cx="3911801" cy="2432175"/>
                  <wp:effectExtent l="0" t="0" r="0" b="635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801" cy="243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A9D63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1AE4A33A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plt.rcParams['font.sans-serif'] = ['SimHei']  </w:t>
            </w:r>
          </w:p>
          <w:p w14:paraId="5056ADC1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8549C1B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model1_val_accuracy = model_1.history.history['val_accuracy']</w:t>
            </w:r>
          </w:p>
          <w:p w14:paraId="50F58D3A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model2_val_accuracy = model2.history.history['val_accuracy']</w:t>
            </w:r>
          </w:p>
          <w:p w14:paraId="7737C69B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lastRenderedPageBreak/>
              <w:t>model3_val_accuracy = model3.history.history['val_accuracy']</w:t>
            </w:r>
          </w:p>
          <w:p w14:paraId="31CB0EA9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5FE4807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epochs = range(1, len(model1_val_accuracy) + 1)</w:t>
            </w:r>
          </w:p>
          <w:p w14:paraId="171E1E32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9791BFC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model1_accuracy= model_1.history.history['accuracy']</w:t>
            </w:r>
          </w:p>
          <w:p w14:paraId="363378C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model2_accuracy = model2.history.history['accuracy']</w:t>
            </w:r>
          </w:p>
          <w:p w14:paraId="6FAC2E4C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model3_accuracy = model3.history.history['accuracy']</w:t>
            </w:r>
          </w:p>
          <w:p w14:paraId="3B78FD9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BA46324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C7C3025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model1_val_accuracy, 'b', label='Original model_val_accuracy')</w:t>
            </w:r>
          </w:p>
          <w:p w14:paraId="234FF401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model1_accuracy, 'b+', label='Original model_accuracy')</w:t>
            </w:r>
          </w:p>
          <w:p w14:paraId="4D5087CE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576C194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model2_val_accuracy, 'g', label='Smaller model_val_accuracy')</w:t>
            </w:r>
          </w:p>
          <w:p w14:paraId="57ED1924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model2_accuracy, 'go', label='Smaller model_accuracy')</w:t>
            </w:r>
          </w:p>
          <w:p w14:paraId="3DEA53C5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19C704D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model3_val_accuracy, 'r', label='Bigger model_val_accuracy')</w:t>
            </w:r>
          </w:p>
          <w:p w14:paraId="498D1B9B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model3_accuracy, 'r&lt;', label='Bigger model_accuracy')</w:t>
            </w:r>
          </w:p>
          <w:p w14:paraId="4568D6C9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6204AFD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plt.ylabel('Accuracy')</w:t>
            </w:r>
          </w:p>
          <w:p w14:paraId="68D9B3C0" w14:textId="77777777" w:rsidR="00CA1ECD" w:rsidRPr="00CA1ECD" w:rsidRDefault="00CA1ECD" w:rsidP="00CA1ECD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A1ECD">
              <w:rPr>
                <w:rFonts w:ascii="宋体" w:hAnsi="宋体" w:hint="eastAsia"/>
                <w:sz w:val="24"/>
                <w:szCs w:val="24"/>
              </w:rPr>
              <w:t>plt.title("网络容量Accuracy对比")</w:t>
            </w:r>
          </w:p>
          <w:p w14:paraId="02D1A9E4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406F3AD6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CE7BF70" w14:textId="21FE547A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34FB8D82" w14:textId="0CEDF9A3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005E88BA" wp14:editId="45B00649">
                  <wp:extent cx="3587934" cy="2406774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934" cy="2406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E9F49" w14:textId="295B7836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#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</w:rPr>
              <w:t>添加权重正则化：</w:t>
            </w:r>
          </w:p>
          <w:p w14:paraId="44A819B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7FEF72D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import numpy as np</w:t>
            </w:r>
          </w:p>
          <w:p w14:paraId="2015C1DB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DBAABEC" w14:textId="77777777" w:rsidR="00CA1ECD" w:rsidRPr="00CA1ECD" w:rsidRDefault="00CA1ECD" w:rsidP="00CA1ECD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A1ECD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7D6273DE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cifar10 = datasets.cifar10</w:t>
            </w:r>
          </w:p>
          <w:p w14:paraId="450404A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(X_train, Y_train), (X_test, Y_test) = cifar10.load_data()</w:t>
            </w:r>
          </w:p>
          <w:p w14:paraId="4633885B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202F76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06DA1D49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x_train = X_train.astype(np.float32) / 255.</w:t>
            </w:r>
          </w:p>
          <w:p w14:paraId="78A23E73" w14:textId="77777777" w:rsidR="00CA1ECD" w:rsidRPr="00CA1ECD" w:rsidRDefault="00CA1ECD" w:rsidP="00CA1ECD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A1ECD">
              <w:rPr>
                <w:rFonts w:ascii="宋体" w:hAnsi="宋体" w:hint="eastAsia"/>
                <w:sz w:val="24"/>
                <w:szCs w:val="24"/>
              </w:rPr>
              <w:t># 看第4张图片</w:t>
            </w:r>
          </w:p>
          <w:p w14:paraId="0342C62E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plt.imshow(x_train[4,:,:,:])</w:t>
            </w:r>
          </w:p>
          <w:p w14:paraId="27BBF789" w14:textId="6F2433B2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5AE029C0" w14:textId="45905B10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51FF8455" wp14:editId="5284A3E5">
                  <wp:extent cx="2686188" cy="214006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188" cy="214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154F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lastRenderedPageBreak/>
              <w:t>plt.figure(figsize = (12,12))</w:t>
            </w:r>
          </w:p>
          <w:p w14:paraId="2E25A635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565F93F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ROWS = 10</w:t>
            </w:r>
          </w:p>
          <w:p w14:paraId="6417D65A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COLUMNS = 10</w:t>
            </w:r>
          </w:p>
          <w:p w14:paraId="01872D44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39E032C4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for i in range(ROWS * COLUMNS):</w:t>
            </w:r>
          </w:p>
          <w:p w14:paraId="6908515C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    plt.subplot(ROWS, COLUMNS, i + 1)</w:t>
            </w:r>
          </w:p>
          <w:p w14:paraId="7F2618A6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    plt.xticks([])</w:t>
            </w:r>
          </w:p>
          <w:p w14:paraId="738C9D86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    plt.yticks([])</w:t>
            </w:r>
          </w:p>
          <w:p w14:paraId="4E024A9B" w14:textId="39B366B9" w:rsidR="00CA1ECD" w:rsidRDefault="00CA1ECD" w:rsidP="00CA1ECD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plt.imshow(x_train[i,:,:,:])</w:t>
            </w:r>
          </w:p>
          <w:p w14:paraId="73C07773" w14:textId="43EC7AF1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70D6EDAA" wp14:editId="00687F68">
                  <wp:extent cx="5052060" cy="4788535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478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5584D" w14:textId="1D2006B4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from keras import regularizers</w:t>
            </w:r>
          </w:p>
          <w:p w14:paraId="6F82C55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06D879DA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39C74BBB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DB10CDE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 = models.Sequential()</w:t>
            </w:r>
          </w:p>
          <w:p w14:paraId="7C476282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model.add(layers.Conv2D(128, (3, 3), activation='relu', input_shape=(32, 32, 3),kernel_regularizer=regularizers.l1_l2(l1 = 0.001,l2 = 0.001)))</w:t>
            </w:r>
          </w:p>
          <w:p w14:paraId="599B0877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2BA0A52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model.add(layers.Conv2D(64, (3, 3), activation='relu'))</w:t>
            </w:r>
          </w:p>
          <w:p w14:paraId="4CECC6E6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32973774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model.add(layers.Conv2D(64, (3, 3), activation='relu',kernel_regularizer=regularizers.l1_l2(l1 = 0.001, l2 = 0.001)))</w:t>
            </w:r>
          </w:p>
          <w:p w14:paraId="6E372512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model.add(layers.Flatten())</w:t>
            </w:r>
          </w:p>
          <w:p w14:paraId="54960BC3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model.add(layers.Dense(64, activation='relu'))</w:t>
            </w:r>
          </w:p>
          <w:p w14:paraId="1B4E2B2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model.add(layers.Dense(10, activation='softmax'))</w:t>
            </w:r>
          </w:p>
          <w:p w14:paraId="70ADDFCF" w14:textId="75848750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model.summary()</w:t>
            </w:r>
          </w:p>
          <w:p w14:paraId="784808F0" w14:textId="52782CB2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1829C69A" wp14:editId="15B4C1B6">
                  <wp:extent cx="4197566" cy="3562533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566" cy="356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A2AA7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model.compile(optimizer='rmsprop',</w:t>
            </w:r>
          </w:p>
          <w:p w14:paraId="4FD3343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675790BD" w14:textId="54FF1D03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lastRenderedPageBreak/>
              <w:t xml:space="preserve">                metrics=['accuracy'])</w:t>
            </w:r>
          </w:p>
          <w:p w14:paraId="3BB5F07B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X_train = X_train.reshape((50000, 32, 32, 3))</w:t>
            </w:r>
          </w:p>
          <w:p w14:paraId="4DD7615F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X_train = X_train.astype('float32') / 255</w:t>
            </w:r>
          </w:p>
          <w:p w14:paraId="5ABF465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6F94BDE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X_test = X_test.reshape((10000, 32, 32,3))</w:t>
            </w:r>
          </w:p>
          <w:p w14:paraId="54E0779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X_test = X_test.astype('float32') / 255</w:t>
            </w:r>
          </w:p>
          <w:p w14:paraId="4257A927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38010ED7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1BA3277F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5D2F015C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Y_train = to_categorical(Y_train)</w:t>
            </w:r>
          </w:p>
          <w:p w14:paraId="5A08D208" w14:textId="083E321D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Y_test = to_categorical(Y_test)</w:t>
            </w:r>
          </w:p>
          <w:p w14:paraId="55153D34" w14:textId="25915F93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history = model.fit(X_train, Y_train, epochs=20, batch_size=512,validation_split = 0.2)</w:t>
            </w:r>
          </w:p>
          <w:p w14:paraId="550C57CD" w14:textId="57E7CC2D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6D638B3F" wp14:editId="1EE1CFA6">
                  <wp:extent cx="5052060" cy="3573780"/>
                  <wp:effectExtent l="0" t="0" r="0" b="762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57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0AF04" w14:textId="23E31751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model.evaluate(X_test, Y_test)</w:t>
            </w:r>
          </w:p>
          <w:p w14:paraId="5A024D2D" w14:textId="4B1F1E87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73266EE2" wp14:editId="2478D8BA">
                  <wp:extent cx="4508732" cy="584230"/>
                  <wp:effectExtent l="0" t="0" r="6350" b="635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732" cy="58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0E1AD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4A6E91EC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lastRenderedPageBreak/>
              <w:t>loss = history.history['loss']</w:t>
            </w:r>
          </w:p>
          <w:p w14:paraId="0EE0F00A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val_loss = history.history['val_loss']</w:t>
            </w:r>
          </w:p>
          <w:p w14:paraId="66657949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epochs = range(1, len(loss) + 1)</w:t>
            </w:r>
          </w:p>
          <w:p w14:paraId="5DEAD490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loss, 'bo', label='Training loss')</w:t>
            </w:r>
          </w:p>
          <w:p w14:paraId="14E9797F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val_loss, 'b', label='Validation loss')</w:t>
            </w:r>
          </w:p>
          <w:p w14:paraId="5BE6C72A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plt.title('Training and validation loss')</w:t>
            </w:r>
          </w:p>
          <w:p w14:paraId="3F7381C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4D46A23C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plt.ylabel('Loss')</w:t>
            </w:r>
          </w:p>
          <w:p w14:paraId="29CAA3B3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03E2FB69" w14:textId="63936D30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29D0C612" w14:textId="539D5F63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027530BD" wp14:editId="64DB7ED3">
                  <wp:extent cx="4165814" cy="2438525"/>
                  <wp:effectExtent l="0" t="0" r="635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814" cy="2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7F75F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 xml:space="preserve">plt.clf() </w:t>
            </w:r>
          </w:p>
          <w:p w14:paraId="2C89B421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acc = history.history['accuracy']</w:t>
            </w:r>
          </w:p>
          <w:p w14:paraId="39D02DCE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val_acc = history.history['val_accuracy']</w:t>
            </w:r>
          </w:p>
          <w:p w14:paraId="027A0D2F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acc, 'bo', label='Training acc')</w:t>
            </w:r>
          </w:p>
          <w:p w14:paraId="1F587348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plt.plot(epochs, val_acc, 'b', label='Validation acc')</w:t>
            </w:r>
          </w:p>
          <w:p w14:paraId="1F4B5545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plt.title('Training and validation accuracy')</w:t>
            </w:r>
          </w:p>
          <w:p w14:paraId="281306D1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7CF95617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plt.ylabel('Accuracy')</w:t>
            </w:r>
          </w:p>
          <w:p w14:paraId="0468AC37" w14:textId="77777777" w:rsidR="00CA1ECD" w:rsidRP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576137AC" w14:textId="2020A25E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1F01A487" w14:textId="681DBCCE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A1ECD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371C7D17" wp14:editId="5AF79BB8">
                  <wp:extent cx="4026107" cy="2425825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107" cy="2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1184E" w14:textId="57C3B080" w:rsidR="00CA1ECD" w:rsidRDefault="00CA1ECD" w:rsidP="00CA1ECD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#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</w:rPr>
              <w:t>添加D</w:t>
            </w:r>
            <w:r>
              <w:rPr>
                <w:rFonts w:ascii="宋体" w:hAnsi="宋体"/>
                <w:sz w:val="24"/>
                <w:szCs w:val="24"/>
              </w:rPr>
              <w:t>ropout</w:t>
            </w:r>
            <w:r>
              <w:rPr>
                <w:rFonts w:ascii="宋体" w:hAnsi="宋体" w:hint="eastAsia"/>
                <w:sz w:val="24"/>
                <w:szCs w:val="24"/>
              </w:rPr>
              <w:t>正则化：</w:t>
            </w:r>
          </w:p>
          <w:p w14:paraId="0E4F584E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14FB572B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import numpy as np</w:t>
            </w:r>
          </w:p>
          <w:p w14:paraId="094BD442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3D1A8DF7" w14:textId="77777777" w:rsidR="00CE1237" w:rsidRPr="00CE1237" w:rsidRDefault="00CE1237" w:rsidP="00CE1237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E1237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3EC51A17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cifar10 = datasets.cifar10</w:t>
            </w:r>
          </w:p>
          <w:p w14:paraId="2A86CAA2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(X_train, Y_train), (X_test, Y_test) = cifar10.load_data()</w:t>
            </w:r>
          </w:p>
          <w:p w14:paraId="1018805F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70175FC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2E18043D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x_train = X_train.astype(np.float32) / 255.</w:t>
            </w:r>
          </w:p>
          <w:p w14:paraId="6A675AC5" w14:textId="77777777" w:rsidR="00CE1237" w:rsidRPr="00CE1237" w:rsidRDefault="00CE1237" w:rsidP="00CE1237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E1237">
              <w:rPr>
                <w:rFonts w:ascii="宋体" w:hAnsi="宋体" w:hint="eastAsia"/>
                <w:sz w:val="24"/>
                <w:szCs w:val="24"/>
              </w:rPr>
              <w:t># 看第4张图片</w:t>
            </w:r>
          </w:p>
          <w:p w14:paraId="1A1223C4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plt.imshow(x_train[4,:,:,:])</w:t>
            </w:r>
          </w:p>
          <w:p w14:paraId="095701C9" w14:textId="32D956BE" w:rsidR="00CA1ECD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56E1944F" w14:textId="251B7AC4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64A7A21C" wp14:editId="0E030675">
                  <wp:extent cx="2463927" cy="2216264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927" cy="2216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818E1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lastRenderedPageBreak/>
              <w:t>plt.figure(figsize = (12,12))</w:t>
            </w:r>
          </w:p>
          <w:p w14:paraId="6DFF3B0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388DD86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ROWS = 10</w:t>
            </w:r>
          </w:p>
          <w:p w14:paraId="64A75749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COLUMNS = 10</w:t>
            </w:r>
          </w:p>
          <w:p w14:paraId="02CC843C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AF996CF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for i in range(ROWS * COLUMNS):</w:t>
            </w:r>
          </w:p>
          <w:p w14:paraId="541B791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    plt.subplot(ROWS, COLUMNS, i + 1)</w:t>
            </w:r>
          </w:p>
          <w:p w14:paraId="3D0040F1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    plt.xticks([])</w:t>
            </w:r>
          </w:p>
          <w:p w14:paraId="4DC82721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    plt.yticks([])</w:t>
            </w:r>
          </w:p>
          <w:p w14:paraId="2A4176E3" w14:textId="0F3C3445" w:rsidR="00CE1237" w:rsidRDefault="00CE1237" w:rsidP="00CE1237">
            <w:pPr>
              <w:spacing w:line="360" w:lineRule="auto"/>
              <w:ind w:firstLine="480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plt.imshow(x_train[i,:,:,:])</w:t>
            </w:r>
          </w:p>
          <w:p w14:paraId="5218748D" w14:textId="27F64FB0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6BAC7481" wp14:editId="51FE685B">
                  <wp:extent cx="5052060" cy="4892040"/>
                  <wp:effectExtent l="0" t="0" r="0" b="381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489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5BEA9B" w14:textId="2ACC488A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from keras import regularizers</w:t>
            </w:r>
          </w:p>
          <w:p w14:paraId="60E018A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from keras import models </w:t>
            </w:r>
          </w:p>
          <w:p w14:paraId="101F1BEF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from keras import layers </w:t>
            </w:r>
          </w:p>
          <w:p w14:paraId="147F621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75E1C92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 = models.Sequential()</w:t>
            </w:r>
          </w:p>
          <w:p w14:paraId="71EF49C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model.add(layers.Conv2D(128, (3, 3), activation='relu', input_shape=(32, 32, 3)))</w:t>
            </w:r>
          </w:p>
          <w:p w14:paraId="03EEBC34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78B6C711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model.add(layers.Dropout(0.5))</w:t>
            </w:r>
          </w:p>
          <w:p w14:paraId="16FFCF83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model.add(layers.Conv2D(64, (3, 3), activation='relu'))</w:t>
            </w:r>
          </w:p>
          <w:p w14:paraId="6EC8A3A3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223A9642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model.add(layers.Conv2D(64, (3, 3), activation='relu'))</w:t>
            </w:r>
          </w:p>
          <w:p w14:paraId="3CA32723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model.add(layers.Flatten())</w:t>
            </w:r>
          </w:p>
          <w:p w14:paraId="5A21364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model.add(layers.Dropout(0.5))</w:t>
            </w:r>
          </w:p>
          <w:p w14:paraId="472CA726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model.add(layers.Dense(64, activation='relu'))</w:t>
            </w:r>
          </w:p>
          <w:p w14:paraId="171536B9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23E1097C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model.add(layers.Dense(10, activation='softmax'))</w:t>
            </w:r>
          </w:p>
          <w:p w14:paraId="7A0798D1" w14:textId="25938507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model.summary()</w:t>
            </w:r>
          </w:p>
          <w:p w14:paraId="276325C7" w14:textId="719DD7DC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27B02C03" wp14:editId="2C952AF6">
                  <wp:extent cx="4318222" cy="4146763"/>
                  <wp:effectExtent l="0" t="0" r="6350" b="635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222" cy="4146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3410E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lastRenderedPageBreak/>
              <w:t>model.compile(optimizer='rmsprop',</w:t>
            </w:r>
          </w:p>
          <w:p w14:paraId="5173A5E1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4F6F117A" w14:textId="543CB8EB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                metrics=['accuracy'])</w:t>
            </w:r>
          </w:p>
          <w:p w14:paraId="38A60CC3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X_train = X_train.reshape((50000, 32, 32, 3))</w:t>
            </w:r>
          </w:p>
          <w:p w14:paraId="5544588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X_train = X_train.astype('float32') / 255</w:t>
            </w:r>
          </w:p>
          <w:p w14:paraId="3A04012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6AD79DB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X_test = X_test.reshape((10000, 32, 32,3))</w:t>
            </w:r>
          </w:p>
          <w:p w14:paraId="082898FC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X_test = X_test.astype('float32') / 255</w:t>
            </w:r>
          </w:p>
          <w:p w14:paraId="1881A788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104D7C9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71D70984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195027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Y_train = to_categorical(Y_train)</w:t>
            </w:r>
          </w:p>
          <w:p w14:paraId="388EFEA4" w14:textId="7E1542E9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Y_test = to_categorical(Y_test)</w:t>
            </w:r>
          </w:p>
          <w:p w14:paraId="10B4F064" w14:textId="6BC451E2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history = model.fit(X_train, Y_train, epochs=20, batch_size=512,validation_split = 0.2)</w:t>
            </w:r>
          </w:p>
          <w:p w14:paraId="658644DC" w14:textId="23C62759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1EC79EAD" wp14:editId="6B1F1DC6">
                  <wp:extent cx="5052060" cy="3569335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56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042E6" w14:textId="471CDE11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model.evaluate(X_test, Y_test)</w:t>
            </w:r>
          </w:p>
          <w:p w14:paraId="397FFF0E" w14:textId="4A4B774F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7BB5B495" wp14:editId="04DDC140">
                  <wp:extent cx="4527783" cy="514376"/>
                  <wp:effectExtent l="0" t="0" r="635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783" cy="51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A21BF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26BD79E6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loss = history.history['loss']</w:t>
            </w:r>
          </w:p>
          <w:p w14:paraId="4DFA3A68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val_loss = history.history['val_loss']</w:t>
            </w:r>
          </w:p>
          <w:p w14:paraId="139F770F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epochs = range(1, len(loss) + 1)</w:t>
            </w:r>
          </w:p>
          <w:p w14:paraId="67A734AB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plt.plot(epochs, loss, 'bo', label='Training loss')</w:t>
            </w:r>
          </w:p>
          <w:p w14:paraId="149C6322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plt.plot(epochs, val_loss, 'b', label='Validation loss')</w:t>
            </w:r>
          </w:p>
          <w:p w14:paraId="4E93CF1D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plt.title('Training and validation loss')</w:t>
            </w:r>
          </w:p>
          <w:p w14:paraId="177D7B7B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43F6DF65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plt.ylabel('Loss')</w:t>
            </w:r>
          </w:p>
          <w:p w14:paraId="70E50AFE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4C2D0158" w14:textId="40D5E000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67FF4826" w14:textId="2AEA2EA8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754BEA30" wp14:editId="7C64324A">
                  <wp:extent cx="3619686" cy="2444876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686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F34E8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plt.clf() </w:t>
            </w:r>
          </w:p>
          <w:p w14:paraId="53AD7A2D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acc = history.history['accuracy']</w:t>
            </w:r>
          </w:p>
          <w:p w14:paraId="4134FEA4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val_acc = history.history['val_accuracy']</w:t>
            </w:r>
          </w:p>
          <w:p w14:paraId="2919C1CE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plt.plot(epochs, acc, 'bo', label='Training acc')</w:t>
            </w:r>
          </w:p>
          <w:p w14:paraId="5C2CC8B6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plt.plot(epochs, val_acc, 'b', label='Validation acc')</w:t>
            </w:r>
          </w:p>
          <w:p w14:paraId="3D1CD5E5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plt.title('Training and validation accuracy')</w:t>
            </w:r>
          </w:p>
          <w:p w14:paraId="16467BA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29015CE7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plt.ylabel('Accuracy')</w:t>
            </w:r>
          </w:p>
          <w:p w14:paraId="3455D11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lastRenderedPageBreak/>
              <w:t>plt.legend()</w:t>
            </w:r>
          </w:p>
          <w:p w14:paraId="750C9A8D" w14:textId="4BAB9B6B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11763BE7" w14:textId="6AC33D99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5B840B5A" wp14:editId="73B4663E">
                  <wp:extent cx="3556183" cy="2489328"/>
                  <wp:effectExtent l="0" t="0" r="6350" b="635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183" cy="248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F1822" w14:textId="1F865614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#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</w:rPr>
              <w:t>数据增强：</w:t>
            </w:r>
          </w:p>
          <w:p w14:paraId="67D800B9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# -*- coding: utf-8 -*-</w:t>
            </w:r>
          </w:p>
          <w:p w14:paraId="64A0B43D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from tensorflow.keras import datasets</w:t>
            </w:r>
          </w:p>
          <w:p w14:paraId="042F6BBE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import numpy as np</w:t>
            </w:r>
          </w:p>
          <w:p w14:paraId="2A451ADC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382444A9" w14:textId="77777777" w:rsidR="00CE1237" w:rsidRPr="00CE1237" w:rsidRDefault="00CE1237" w:rsidP="00CE1237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CE1237">
              <w:rPr>
                <w:rFonts w:ascii="宋体" w:hAnsi="宋体" w:hint="eastAsia"/>
                <w:sz w:val="24"/>
                <w:szCs w:val="24"/>
              </w:rPr>
              <w:t># 加载数据</w:t>
            </w:r>
          </w:p>
          <w:p w14:paraId="626ADFF5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cifar10 = datasets.cifar10</w:t>
            </w:r>
          </w:p>
          <w:p w14:paraId="7FA0FA8E" w14:textId="691FA8D7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(X_train, Y_train), (X_test, Y_test) = cifar10.load_data()</w:t>
            </w:r>
          </w:p>
          <w:p w14:paraId="68A5BA2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from keras import models</w:t>
            </w:r>
          </w:p>
          <w:p w14:paraId="38E2539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from keras import layers</w:t>
            </w:r>
          </w:p>
          <w:p w14:paraId="5DAC9167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053114E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4DCBC4F6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D4FF33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 = models.Sequential()</w:t>
            </w:r>
          </w:p>
          <w:p w14:paraId="1F32B417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model.add(layers.Conv2D(256, (3, 3), activation='relu',input_shape=(32, 32, 3)))</w:t>
            </w:r>
          </w:p>
          <w:p w14:paraId="77339CC9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1212C156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model.add(layers.Conv2D(128, (3, 3),activation='relu'))</w:t>
            </w:r>
          </w:p>
          <w:p w14:paraId="748FAC86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46DA77EE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lastRenderedPageBreak/>
              <w:t>model.add(layers.Conv2D(64, (3, 3), padding = 'same',activation='relu'))</w:t>
            </w:r>
          </w:p>
          <w:p w14:paraId="4637CAFD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5732A78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model.add(layers.Conv2D(64, (3, 3),activation='relu'))</w:t>
            </w:r>
          </w:p>
          <w:p w14:paraId="0E312047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model.add(layers.MaxPooling2D((2, 2)))</w:t>
            </w:r>
          </w:p>
          <w:p w14:paraId="0DAFFFBD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model.add(layers.Flatten())</w:t>
            </w:r>
          </w:p>
          <w:p w14:paraId="33F2B520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model.add(layers.Dense(512, activation='relu'))</w:t>
            </w:r>
          </w:p>
          <w:p w14:paraId="011B60B3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model.add(layers.Dense(10, activation='softmax'))</w:t>
            </w:r>
          </w:p>
          <w:p w14:paraId="7E9D2E52" w14:textId="099901BB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model.summary()</w:t>
            </w:r>
          </w:p>
          <w:p w14:paraId="4DE41FD0" w14:textId="4D68229B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38C78526" wp14:editId="594BD646">
                  <wp:extent cx="4261069" cy="4807197"/>
                  <wp:effectExtent l="0" t="0" r="635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069" cy="480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BC77A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>model.compile(optimizer='adam',</w:t>
            </w:r>
          </w:p>
          <w:p w14:paraId="32707361" w14:textId="77777777" w:rsidR="00CE1237" w:rsidRP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                loss='categorical_crossentropy',</w:t>
            </w:r>
          </w:p>
          <w:p w14:paraId="2F0472B8" w14:textId="701CDBFD" w:rsidR="00CE1237" w:rsidRDefault="00CE1237" w:rsidP="00CE1237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CE1237">
              <w:rPr>
                <w:rFonts w:ascii="宋体" w:hAnsi="宋体"/>
                <w:sz w:val="24"/>
                <w:szCs w:val="24"/>
              </w:rPr>
              <w:t xml:space="preserve">                metrics=['accuracy'])</w:t>
            </w:r>
          </w:p>
          <w:p w14:paraId="2D5D41A3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X_train = X_train.reshape((50000, 32, 32, 3))</w:t>
            </w:r>
          </w:p>
          <w:p w14:paraId="6DABD85D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lastRenderedPageBreak/>
              <w:t>X_train = X_train.astype('float32') / 255</w:t>
            </w:r>
          </w:p>
          <w:p w14:paraId="749852EE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12B26B13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X_test = X_test.reshape((10000, 32, 32,3))</w:t>
            </w:r>
          </w:p>
          <w:p w14:paraId="61C2800E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X_test = X_test.astype('float32') / 255</w:t>
            </w:r>
          </w:p>
          <w:p w14:paraId="7DB79636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70AA2DC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from keras.utils.np_utils import to_categorical</w:t>
            </w:r>
          </w:p>
          <w:p w14:paraId="3E169489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034D119B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Y_train = to_categorical(Y_train)</w:t>
            </w:r>
          </w:p>
          <w:p w14:paraId="1E30663C" w14:textId="7A1ECF8D" w:rsidR="00CE1237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Y_test = to_categorical(Y_test)</w:t>
            </w:r>
          </w:p>
          <w:p w14:paraId="0B0D4884" w14:textId="61685317" w:rsid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from keras.preprocessing.image import ImageDataGenerator</w:t>
            </w:r>
          </w:p>
          <w:p w14:paraId="7A487BA8" w14:textId="2658F342" w:rsid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datagen = ImageDataGenerator(rotation_range=90,shear_range=1.3)</w:t>
            </w:r>
          </w:p>
          <w:p w14:paraId="41D95AC0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xt = X_train[:40000]</w:t>
            </w:r>
          </w:p>
          <w:p w14:paraId="4A7B5363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xv = X_train[40000:]</w:t>
            </w:r>
          </w:p>
          <w:p w14:paraId="783ADC6C" w14:textId="77777777" w:rsidR="00AB5A26" w:rsidRP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yt = Y_train[:40000]</w:t>
            </w:r>
          </w:p>
          <w:p w14:paraId="3D78EAAB" w14:textId="44F0507E" w:rsidR="00AB5A26" w:rsidRDefault="00AB5A2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AB5A26">
              <w:rPr>
                <w:rFonts w:ascii="宋体" w:hAnsi="宋体"/>
                <w:sz w:val="24"/>
                <w:szCs w:val="24"/>
              </w:rPr>
              <w:t>yv = Y_train[40000:]</w:t>
            </w:r>
          </w:p>
          <w:p w14:paraId="524CBCB3" w14:textId="314F456A" w:rsidR="00AB5A26" w:rsidRDefault="0062588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history = model.fit_generator(datagen.flow(xt, yt, batch_size=128),validation_data=(xv, yv), steps_per_epoch=len(xt) // 512,epochs=40)</w:t>
            </w:r>
          </w:p>
          <w:p w14:paraId="4926D0A5" w14:textId="52D26BF9" w:rsidR="00625886" w:rsidRDefault="00625886" w:rsidP="00AB5A2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3B6C5635" wp14:editId="4633F889">
                  <wp:extent cx="5052060" cy="375539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75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75C92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result = model.evaluate(X_test, Y_test)</w:t>
            </w:r>
          </w:p>
          <w:p w14:paraId="0C373292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</w:p>
          <w:p w14:paraId="6D84FEE1" w14:textId="3E9DB77A" w:rsid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print(result)</w:t>
            </w:r>
          </w:p>
          <w:p w14:paraId="4394A5A0" w14:textId="1C1C2A48" w:rsid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7F87AB6A" wp14:editId="12C7F55A">
                  <wp:extent cx="5052060" cy="35179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DFC93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import matplotlib.pyplot as plt</w:t>
            </w:r>
          </w:p>
          <w:p w14:paraId="1A5F4036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loss = history.history['loss']</w:t>
            </w:r>
          </w:p>
          <w:p w14:paraId="532F22EB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val_loss = history.history['val_loss']</w:t>
            </w:r>
          </w:p>
          <w:p w14:paraId="525B8044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epochs = range(1, len(loss) + 1)</w:t>
            </w:r>
          </w:p>
          <w:p w14:paraId="1B5483F3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plt.plot(epochs, loss, 'bo', label='Training loss')</w:t>
            </w:r>
          </w:p>
          <w:p w14:paraId="1456D38D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plt.plot(epochs, val_loss, 'b', label='Validation loss')</w:t>
            </w:r>
          </w:p>
          <w:p w14:paraId="61FE8CA1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plt.title('Training and validation loss')</w:t>
            </w:r>
          </w:p>
          <w:p w14:paraId="7D65F678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4BAD4EB5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plt.ylabel('Loss')</w:t>
            </w:r>
          </w:p>
          <w:p w14:paraId="52B14BFF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7F8EC28D" w14:textId="58036877" w:rsid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15CB7FEA" w14:textId="117B1DD1" w:rsid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lastRenderedPageBreak/>
              <w:drawing>
                <wp:inline distT="0" distB="0" distL="0" distR="0" wp14:anchorId="1D8BC2E4" wp14:editId="15C068A4">
                  <wp:extent cx="3568883" cy="2419474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883" cy="241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1337C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 xml:space="preserve">plt.clf() </w:t>
            </w:r>
          </w:p>
          <w:p w14:paraId="06C0D42C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acc = history.history['accuracy']</w:t>
            </w:r>
          </w:p>
          <w:p w14:paraId="2E985156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val_acc = history.history['val_accuracy']</w:t>
            </w:r>
          </w:p>
          <w:p w14:paraId="2475104F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plt.plot(epochs, acc, 'bo', label='Training acc')</w:t>
            </w:r>
          </w:p>
          <w:p w14:paraId="39FF65CA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plt.plot(epochs, val_acc, 'b', label='Validation acc')</w:t>
            </w:r>
          </w:p>
          <w:p w14:paraId="15F0CDFA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plt.title('Training and validation accuracy')</w:t>
            </w:r>
          </w:p>
          <w:p w14:paraId="521AB042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plt.xlabel('Epochs')</w:t>
            </w:r>
          </w:p>
          <w:p w14:paraId="64E8B5E8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plt.ylabel('Accuracy')</w:t>
            </w:r>
          </w:p>
          <w:p w14:paraId="4E976EA1" w14:textId="77777777" w:rsidR="00625886" w:rsidRP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plt.legend()</w:t>
            </w:r>
          </w:p>
          <w:p w14:paraId="3B33A448" w14:textId="09F8BE96" w:rsidR="00625886" w:rsidRDefault="00625886" w:rsidP="00625886">
            <w:pPr>
              <w:spacing w:line="360" w:lineRule="auto"/>
              <w:rPr>
                <w:rFonts w:ascii="宋体" w:hAnsi="宋体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t>plt.show()</w:t>
            </w:r>
          </w:p>
          <w:p w14:paraId="26B4292E" w14:textId="397BC0B6" w:rsidR="00625886" w:rsidRPr="00CE1237" w:rsidRDefault="00625886" w:rsidP="00625886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  <w:r w:rsidRPr="00625886">
              <w:rPr>
                <w:rFonts w:ascii="宋体" w:hAnsi="宋体"/>
                <w:sz w:val="24"/>
                <w:szCs w:val="24"/>
              </w:rPr>
              <w:drawing>
                <wp:inline distT="0" distB="0" distL="0" distR="0" wp14:anchorId="5B9CC7AE" wp14:editId="28A53594">
                  <wp:extent cx="4222967" cy="2387723"/>
                  <wp:effectExtent l="0" t="0" r="635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967" cy="238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9CF1C" w14:textId="77777777" w:rsidR="001B6B1B" w:rsidRPr="00CD63EC" w:rsidRDefault="001B6B1B" w:rsidP="001B6B1B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</w:p>
          <w:p w14:paraId="5B3BD711" w14:textId="05F60907" w:rsidR="00E95A39" w:rsidRPr="0080190A" w:rsidRDefault="00E95A39" w:rsidP="00E95A39">
            <w:pPr>
              <w:spacing w:line="360" w:lineRule="auto"/>
              <w:rPr>
                <w:rFonts w:ascii="宋体" w:hAnsi="宋体" w:hint="eastAsia"/>
                <w:sz w:val="24"/>
                <w:szCs w:val="24"/>
              </w:rPr>
            </w:pPr>
          </w:p>
        </w:tc>
      </w:tr>
      <w:tr w:rsidR="004B33E8" w:rsidRPr="004B33E8" w14:paraId="27329DC9" w14:textId="77777777" w:rsidTr="004B33E8">
        <w:trPr>
          <w:trHeight w:val="2040"/>
        </w:trPr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9AF4FC" w14:textId="77777777" w:rsidR="004B33E8" w:rsidRPr="004B33E8" w:rsidRDefault="004B33E8" w:rsidP="004B33E8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lastRenderedPageBreak/>
              <w:t>实验任务名称</w:t>
            </w:r>
          </w:p>
        </w:tc>
        <w:tc>
          <w:tcPr>
            <w:tcW w:w="8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5455B" w14:textId="08AEA9B8" w:rsidR="004B33E8" w:rsidRPr="004B33E8" w:rsidRDefault="004B33E8" w:rsidP="004B33E8">
            <w:pPr>
              <w:pStyle w:val="a7"/>
              <w:spacing w:before="0" w:beforeAutospacing="0" w:after="0" w:afterAutospacing="0"/>
            </w:pPr>
            <w:r w:rsidRPr="004B33E8">
              <w:rPr>
                <w:color w:val="000000" w:themeColor="text1"/>
              </w:rPr>
              <w:t>机器学习实验</w:t>
            </w:r>
            <w:r w:rsidRPr="004B33E8">
              <w:rPr>
                <w:rFonts w:hint="eastAsia"/>
                <w:color w:val="000000" w:themeColor="text1"/>
              </w:rPr>
              <w:t>三</w:t>
            </w:r>
            <w:r w:rsidRPr="004B33E8">
              <w:rPr>
                <w:color w:val="000000" w:themeColor="text1"/>
              </w:rPr>
              <w:t xml:space="preserve">： </w:t>
            </w:r>
            <w:r w:rsidRPr="004B33E8">
              <w:rPr>
                <w:rFonts w:hint="eastAsia"/>
              </w:rPr>
              <w:t>使用预训练模型进行迁移学习提升cifar10数据集分类识别准确度</w:t>
            </w:r>
          </w:p>
        </w:tc>
      </w:tr>
      <w:tr w:rsidR="004B33E8" w:rsidRPr="004B33E8" w14:paraId="10CA1C15" w14:textId="77777777" w:rsidTr="004B33E8">
        <w:trPr>
          <w:trHeight w:val="2040"/>
        </w:trPr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BE6CF" w14:textId="77777777" w:rsidR="004B33E8" w:rsidRPr="004B33E8" w:rsidRDefault="004B33E8" w:rsidP="00665004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实验内容</w:t>
            </w:r>
          </w:p>
        </w:tc>
        <w:tc>
          <w:tcPr>
            <w:tcW w:w="8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27548" w14:textId="39518D83" w:rsidR="004B33E8" w:rsidRPr="004B33E8" w:rsidRDefault="004B33E8" w:rsidP="004B33E8">
            <w:pPr>
              <w:pStyle w:val="a7"/>
              <w:spacing w:before="0" w:beforeAutospacing="0" w:after="0" w:afterAutospacing="0"/>
            </w:pPr>
            <w:r w:rsidRPr="004B33E8">
              <w:rPr>
                <w:rFonts w:hint="eastAsia"/>
              </w:rPr>
              <w:t>包括基于vgg16预训练模型的特征提取、基于vgg16预训练模型的带有数据增强的特征提取、基于vgg16预训练模型的finetune精调三种常用的迁移学习方法提升对cifar10数据集的分类识别准确度。</w:t>
            </w:r>
          </w:p>
        </w:tc>
      </w:tr>
      <w:tr w:rsidR="004B33E8" w:rsidRPr="004B33E8" w14:paraId="00BAE475" w14:textId="77777777" w:rsidTr="004B33E8">
        <w:trPr>
          <w:trHeight w:val="2040"/>
        </w:trPr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40BB3" w14:textId="77777777" w:rsidR="004B33E8" w:rsidRPr="004B33E8" w:rsidRDefault="004B33E8" w:rsidP="00665004">
            <w:pPr>
              <w:spacing w:line="360" w:lineRule="auto"/>
              <w:jc w:val="center"/>
              <w:rPr>
                <w:rFonts w:ascii="宋体" w:hAnsi="宋体"/>
                <w:sz w:val="24"/>
                <w:szCs w:val="24"/>
              </w:rPr>
            </w:pPr>
            <w:r w:rsidRPr="004B33E8">
              <w:rPr>
                <w:rFonts w:ascii="宋体" w:hAnsi="宋体" w:hint="eastAsia"/>
                <w:sz w:val="24"/>
                <w:szCs w:val="24"/>
              </w:rPr>
              <w:t>实验代码和结果</w:t>
            </w:r>
          </w:p>
        </w:tc>
        <w:tc>
          <w:tcPr>
            <w:tcW w:w="81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613C8" w14:textId="77777777" w:rsidR="004B33E8" w:rsidRDefault="004741FF" w:rsidP="00665004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4741FF">
              <w:rPr>
                <w:rFonts w:ascii="宋体" w:hAnsi="宋体" w:hint="eastAsia"/>
                <w:color w:val="000000" w:themeColor="text1"/>
                <w:sz w:val="24"/>
                <w:szCs w:val="24"/>
              </w:rPr>
              <w:t>快速特征提取：</w:t>
            </w:r>
          </w:p>
          <w:p w14:paraId="781FC014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# -*- coding: utf-8 -*-</w:t>
            </w:r>
          </w:p>
          <w:p w14:paraId="7518AB4F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tensorflow.keras import datasets</w:t>
            </w:r>
          </w:p>
          <w:p w14:paraId="4E70F334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import numpy as np</w:t>
            </w:r>
          </w:p>
          <w:p w14:paraId="5E2EF552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A86260D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models</w:t>
            </w:r>
          </w:p>
          <w:p w14:paraId="176EA3B5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layers</w:t>
            </w:r>
          </w:p>
          <w:p w14:paraId="0A8B0836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import keras</w:t>
            </w:r>
          </w:p>
          <w:p w14:paraId="12C6AE9A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6B24F926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keras.applications.vgg16 import VGG16</w:t>
            </w:r>
          </w:p>
          <w:p w14:paraId="04771148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66DEAEFA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conv_base = VGG16(weights='imagenet',</w:t>
            </w:r>
          </w:p>
          <w:p w14:paraId="07EB9307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include_top=False,</w:t>
            </w:r>
          </w:p>
          <w:p w14:paraId="08759683" w14:textId="77777777" w:rsidR="004741FF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input_shape=(32, 32, 3))</w:t>
            </w:r>
          </w:p>
          <w:p w14:paraId="4A403257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cifar10 = datasets.cifar10</w:t>
            </w:r>
          </w:p>
          <w:p w14:paraId="1BD81C5C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(X_train, Y_train), (X_test, Y_test) = cifar10.load_data()</w:t>
            </w:r>
          </w:p>
          <w:p w14:paraId="4CC4A659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2F2E95A0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292EE72E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keras.utils.np_utils import to_categorical</w:t>
            </w:r>
          </w:p>
          <w:p w14:paraId="07679134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Y_train = to_categorical(Y_train)</w:t>
            </w:r>
          </w:p>
          <w:p w14:paraId="2B3A21ED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Y_test = to_categorical(Y_test)</w:t>
            </w:r>
          </w:p>
          <w:p w14:paraId="7034571D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22FEE175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val_samples = 20000</w:t>
            </w:r>
          </w:p>
          <w:p w14:paraId="271C0AF7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x_val = X_train[:20000]</w:t>
            </w:r>
          </w:p>
          <w:p w14:paraId="79DD67D0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partial_x_train = X_train[20000:]</w:t>
            </w:r>
          </w:p>
          <w:p w14:paraId="3DE49EB5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06A9613F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y_val = Y_train[:20000]</w:t>
            </w:r>
          </w:p>
          <w:p w14:paraId="2B04590C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partial_y_train = Y_train[20000:]</w:t>
            </w:r>
          </w:p>
          <w:p w14:paraId="60D8ECCF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7D01BE07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keras.preprocessing.image import ImageDataGenerator</w:t>
            </w:r>
          </w:p>
          <w:p w14:paraId="46E403E9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datagen = ImageDataGenerator(rescale=1./255)</w:t>
            </w:r>
          </w:p>
          <w:p w14:paraId="3476D4BE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batch_size = 64</w:t>
            </w:r>
          </w:p>
          <w:p w14:paraId="4DCC415C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def extract_features(data,sample_count):</w:t>
            </w:r>
          </w:p>
          <w:p w14:paraId="2FF43313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features = np.zeros(shape=(sample_count, 1, 1, 512))</w:t>
            </w:r>
          </w:p>
          <w:p w14:paraId="465832C6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labels = np.zeros(shape=(sample_count,10))</w:t>
            </w:r>
          </w:p>
          <w:p w14:paraId="40A0ABB9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generator = datagen.flow(</w:t>
            </w:r>
          </w:p>
          <w:p w14:paraId="6EE8B138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data[0],data[1],</w:t>
            </w:r>
          </w:p>
          <w:p w14:paraId="6FE3A974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batch_size=batch_size,</w:t>
            </w:r>
          </w:p>
          <w:p w14:paraId="0BE8A794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)</w:t>
            </w:r>
          </w:p>
          <w:p w14:paraId="7771838C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i = 0</w:t>
            </w:r>
          </w:p>
          <w:p w14:paraId="58D08732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for inputs_batch, labels_batch in generator:</w:t>
            </w:r>
          </w:p>
          <w:p w14:paraId="52DF7463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features_batch = conv_base.predict(inputs_batch)</w:t>
            </w:r>
          </w:p>
          <w:p w14:paraId="6180D108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features[i * batch_size : (i + 1) * batch_size] = features_batch</w:t>
            </w:r>
          </w:p>
          <w:p w14:paraId="25DFFC4B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labels[i * batch_size : (i + 1) * batch_size] = labels_batch</w:t>
            </w:r>
          </w:p>
          <w:p w14:paraId="1CDEA1AA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i += 1</w:t>
            </w:r>
          </w:p>
          <w:p w14:paraId="23ECB720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if i * batch_size &gt;= sample_count:</w:t>
            </w:r>
          </w:p>
          <w:p w14:paraId="4B39FB39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break</w:t>
            </w:r>
          </w:p>
          <w:p w14:paraId="0A67A72E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return features, labels</w:t>
            </w:r>
          </w:p>
          <w:p w14:paraId="458551A6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train_features, train_labels = </w:t>
            </w: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>extract_features((partial_x_train,partial_y_train),30000)</w:t>
            </w:r>
          </w:p>
          <w:p w14:paraId="269A2127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validation_features, validation_labels = extract_features((x_val,y_val),20000)</w:t>
            </w:r>
          </w:p>
          <w:p w14:paraId="7D6AD71A" w14:textId="77777777" w:rsid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test_features, test_labels = extract_features((X_test,Y_test),10000)</w:t>
            </w:r>
          </w:p>
          <w:p w14:paraId="4399DAB1" w14:textId="77777777" w:rsid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82A94D7" wp14:editId="749CD412">
                  <wp:extent cx="5052060" cy="1576705"/>
                  <wp:effectExtent l="0" t="0" r="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157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86608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train_features = np.reshape(train_features, (30000, 1 * 1 * 512))</w:t>
            </w:r>
          </w:p>
          <w:p w14:paraId="215F317D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validation_features = np.reshape(validation_features, (20000, 1 * 1 * 512))</w:t>
            </w:r>
          </w:p>
          <w:p w14:paraId="5BFA4BD8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test_features = np.reshape(test_features, (10000, 1 * 1 * 512))</w:t>
            </w:r>
          </w:p>
          <w:p w14:paraId="2C3C8998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297743D1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models</w:t>
            </w:r>
          </w:p>
          <w:p w14:paraId="5F717A39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layers</w:t>
            </w:r>
          </w:p>
          <w:p w14:paraId="1F6AB99F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C5FC53A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611E3250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model = models.Sequential()</w:t>
            </w:r>
          </w:p>
          <w:p w14:paraId="5E7D04A5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model.add(layers.Dense(64, activation='relu', input_dim=1 * 1 * 512))</w:t>
            </w:r>
          </w:p>
          <w:p w14:paraId="7D28291F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model.add(layers.Dropout(0.5))</w:t>
            </w:r>
          </w:p>
          <w:p w14:paraId="08BE7BC8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model.add(layers.Dense(10, activation='softmax'))</w:t>
            </w:r>
          </w:p>
          <w:p w14:paraId="0E9F6254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38BEC9C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model.compile(optimizer='rmsprop',</w:t>
            </w:r>
          </w:p>
          <w:p w14:paraId="7A00EA12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loss='binary_crossentropy',</w:t>
            </w:r>
          </w:p>
          <w:p w14:paraId="27456280" w14:textId="77777777" w:rsid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metrics=['acc'])</w:t>
            </w:r>
          </w:p>
          <w:p w14:paraId="64945E7F" w14:textId="77777777" w:rsid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70CABF42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>history = model.fit(train_features, train_labels,</w:t>
            </w:r>
          </w:p>
          <w:p w14:paraId="2D183426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 xml:space="preserve">                epochs=100,</w:t>
            </w:r>
          </w:p>
          <w:p w14:paraId="1495624F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batch_size=64,</w:t>
            </w:r>
          </w:p>
          <w:p w14:paraId="41E935A2" w14:textId="77777777" w:rsidR="00A26020" w:rsidRP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validation_data=(validation_features,validation_labels)</w:t>
            </w:r>
          </w:p>
          <w:p w14:paraId="318A17BA" w14:textId="77777777" w:rsidR="00A26020" w:rsidRDefault="00A26020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A26020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)</w:t>
            </w:r>
          </w:p>
          <w:p w14:paraId="5880C620" w14:textId="77777777" w:rsidR="00A26020" w:rsidRDefault="001A6951" w:rsidP="00A26020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2A49440" wp14:editId="3ED82115">
                  <wp:extent cx="5052060" cy="162369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162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17E41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result = model.evaluate(test_features,test_labels)</w:t>
            </w:r>
          </w:p>
          <w:p w14:paraId="0F34A5FA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print(result)</w:t>
            </w:r>
          </w:p>
          <w:p w14:paraId="0491F320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EA7E353" wp14:editId="09C8D646">
                  <wp:extent cx="5052060" cy="34480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4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47D42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import matplotlib.pyplot as plt</w:t>
            </w:r>
          </w:p>
          <w:p w14:paraId="125613B6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0B3EF294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acc = history.history['acc']</w:t>
            </w:r>
          </w:p>
          <w:p w14:paraId="08ECD9DB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val_acc = history.history['val_acc']</w:t>
            </w:r>
          </w:p>
          <w:p w14:paraId="016E61FB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loss = history.history['loss']</w:t>
            </w:r>
          </w:p>
          <w:p w14:paraId="02B18F3D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val_loss = history.history['val_loss']</w:t>
            </w:r>
          </w:p>
          <w:p w14:paraId="70D0BB59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2B046C5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epochs = range(1, len(acc) + 1)</w:t>
            </w:r>
          </w:p>
          <w:p w14:paraId="0F97C16C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BE3F525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acc, 'bo', label='Training acc')</w:t>
            </w:r>
          </w:p>
          <w:p w14:paraId="03406D07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val_acc, 'b', label='Validation acc')</w:t>
            </w:r>
          </w:p>
          <w:p w14:paraId="59A35E3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plt.title('Training and validation accuracy')</w:t>
            </w:r>
          </w:p>
          <w:p w14:paraId="6B613D91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plt.legend()</w:t>
            </w:r>
          </w:p>
          <w:p w14:paraId="0C83C443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360CF71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plt.figure()</w:t>
            </w:r>
          </w:p>
          <w:p w14:paraId="2A6EE78C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7BB5AB51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loss, 'bo', label='Training loss')</w:t>
            </w:r>
          </w:p>
          <w:p w14:paraId="037A2AE1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val_loss, 'b', label='Validation loss')</w:t>
            </w:r>
          </w:p>
          <w:p w14:paraId="00CBB54F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plt.title('Training and validation loss')</w:t>
            </w:r>
          </w:p>
          <w:p w14:paraId="21F75AB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plt.legend()</w:t>
            </w:r>
          </w:p>
          <w:p w14:paraId="295ED44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09DE6D13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plt.show()</w:t>
            </w:r>
          </w:p>
          <w:p w14:paraId="6F96B818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4EB75D3" wp14:editId="2813D23B">
                  <wp:extent cx="3899100" cy="4635738"/>
                  <wp:effectExtent l="0" t="0" r="635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100" cy="463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3F56A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  <w:szCs w:val="24"/>
              </w:rPr>
              <w:t>带有数据增强的特征提取：</w:t>
            </w:r>
          </w:p>
          <w:p w14:paraId="7D75A8EE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import cv2</w:t>
            </w:r>
          </w:p>
          <w:p w14:paraId="421061D2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# -*- coding: utf-8 -*-</w:t>
            </w:r>
          </w:p>
          <w:p w14:paraId="09857A14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from tensorflow.keras import datasets</w:t>
            </w:r>
          </w:p>
          <w:p w14:paraId="60A8FB0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import numpy as np</w:t>
            </w:r>
          </w:p>
          <w:p w14:paraId="4DB20F82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309C644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 w:hint="eastAsia"/>
                <w:color w:val="000000" w:themeColor="text1"/>
                <w:sz w:val="24"/>
                <w:szCs w:val="24"/>
              </w:rPr>
              <w:lastRenderedPageBreak/>
              <w:t># 加载数据</w:t>
            </w:r>
          </w:p>
          <w:p w14:paraId="690808F3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cifar10 = datasets.cifar10</w:t>
            </w:r>
          </w:p>
          <w:p w14:paraId="4E5B4AB8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(X_train, Y_train), (X_test, Y_test) = cifar10.load_data()</w:t>
            </w:r>
          </w:p>
          <w:p w14:paraId="69BCB0EC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X_train = [cv2.resize(i,(64,64)) for i in X_train]</w:t>
            </w:r>
          </w:p>
          <w:p w14:paraId="06DC2BC6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X_test = [cv2.resize(i,(64,64)) for i in X_test]</w:t>
            </w:r>
          </w:p>
          <w:p w14:paraId="4787FCD5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X_train  = np.concatenate([arr[np.newaxis] for arr in X_train] ).astype('float32')</w:t>
            </w:r>
          </w:p>
          <w:p w14:paraId="46FB502B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X_test  = np.concatenate([arr[np.newaxis] for arr in X_test] ).astype('float32')</w:t>
            </w:r>
          </w:p>
          <w:p w14:paraId="323F64D4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X_train = X_train/255</w:t>
            </w:r>
          </w:p>
          <w:p w14:paraId="57635E40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X_test = X_test/255</w:t>
            </w:r>
          </w:p>
          <w:p w14:paraId="40010F1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from keras.applications.vgg16 import VGG16</w:t>
            </w:r>
          </w:p>
          <w:p w14:paraId="03ABAD3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6C1FABC7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conv_base = VGG16(weights='imagenet',</w:t>
            </w:r>
          </w:p>
          <w:p w14:paraId="160DEAFB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include_top=False,</w:t>
            </w:r>
          </w:p>
          <w:p w14:paraId="2EFC521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input_shape=(64, 64, 3))</w:t>
            </w:r>
          </w:p>
          <w:p w14:paraId="54975F47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conv_base.summary()</w:t>
            </w:r>
          </w:p>
          <w:p w14:paraId="0A39DB83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5199EF2" wp14:editId="4C52855E">
                  <wp:extent cx="3863676" cy="6354501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48" cy="636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21A16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from keras.utils.np_utils import to_categorical</w:t>
            </w:r>
          </w:p>
          <w:p w14:paraId="1AAFB967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62685E30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Y_train = to_categorical(Y_train)</w:t>
            </w:r>
          </w:p>
          <w:p w14:paraId="09AB2C1C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Y_test = to_categorical(Y_test)</w:t>
            </w:r>
          </w:p>
          <w:p w14:paraId="58D0ADBA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models</w:t>
            </w:r>
          </w:p>
          <w:p w14:paraId="58A59747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layers</w:t>
            </w:r>
          </w:p>
          <w:p w14:paraId="63A96F69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from tensorflow import optimizers</w:t>
            </w:r>
          </w:p>
          <w:p w14:paraId="7623E935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AB67CD4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model = models.Sequential()</w:t>
            </w:r>
          </w:p>
          <w:p w14:paraId="25DFC47B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model.add(conv_base)</w:t>
            </w:r>
          </w:p>
          <w:p w14:paraId="14817901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model.add(layers.Flatten())</w:t>
            </w:r>
          </w:p>
          <w:p w14:paraId="460BD86E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model.add(layers.Dense(4096, activation='relu'))</w:t>
            </w:r>
          </w:p>
          <w:p w14:paraId="4F7ACF39" w14:textId="77777777" w:rsidR="001A6951" w:rsidRP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model.add(layers.Dense(4096, activation='relu'))</w:t>
            </w:r>
          </w:p>
          <w:p w14:paraId="4EFC5C75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model.add(layers.Dense(10, activation='softmax'))</w:t>
            </w:r>
          </w:p>
          <w:p w14:paraId="36153882" w14:textId="77777777" w:rsidR="001A6951" w:rsidRDefault="001A6951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1A6951">
              <w:rPr>
                <w:rFonts w:ascii="宋体" w:hAnsi="宋体"/>
                <w:color w:val="000000" w:themeColor="text1"/>
                <w:sz w:val="24"/>
                <w:szCs w:val="24"/>
              </w:rPr>
              <w:t>model.summary()</w:t>
            </w:r>
          </w:p>
          <w:p w14:paraId="17769F2E" w14:textId="77777777" w:rsidR="001A6951" w:rsidRDefault="003D3883" w:rsidP="001A6951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2947893" wp14:editId="14E251C2">
                  <wp:extent cx="4216617" cy="2851297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617" cy="285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1430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print('trainable weights: ', len(model.trainable_weights))</w:t>
            </w:r>
          </w:p>
          <w:p w14:paraId="1E85882A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conv_base.trainable = False</w:t>
            </w:r>
          </w:p>
          <w:p w14:paraId="1202A8E1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print('trainable weights: ', len(model.trainable_weights))</w:t>
            </w:r>
          </w:p>
          <w:p w14:paraId="7BE88CA0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DCAEC32" wp14:editId="5CD412A7">
                  <wp:extent cx="1670136" cy="406421"/>
                  <wp:effectExtent l="0" t="0" r="635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136" cy="406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EB76F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xt = X_train[:40000]</w:t>
            </w:r>
          </w:p>
          <w:p w14:paraId="0EAFD66C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yt = Y_train[:40000]</w:t>
            </w:r>
          </w:p>
          <w:p w14:paraId="0AC1B073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xv = X_train[40000:]</w:t>
            </w:r>
          </w:p>
          <w:p w14:paraId="041F59BD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yv = Y_train[40000:]</w:t>
            </w:r>
          </w:p>
          <w:p w14:paraId="3BD70F0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keras.preprocessing.image import ImageDataGenerator</w:t>
            </w:r>
          </w:p>
          <w:p w14:paraId="44689FD1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import os</w:t>
            </w:r>
          </w:p>
          <w:p w14:paraId="7CC7DCB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A6AE60C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2080931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955646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train_datagen = ImageDataGenerator(</w:t>
            </w:r>
          </w:p>
          <w:p w14:paraId="3BFAC2AD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rotation_range=40,</w:t>
            </w:r>
          </w:p>
          <w:p w14:paraId="1E0B443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width_shift_range=0.2,</w:t>
            </w:r>
          </w:p>
          <w:p w14:paraId="31448B88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height_shift_range=0.2,</w:t>
            </w:r>
          </w:p>
          <w:p w14:paraId="2DA9B7ED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shear_range=0.2,</w:t>
            </w:r>
          </w:p>
          <w:p w14:paraId="6301B891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zoom_range=0.2,</w:t>
            </w:r>
          </w:p>
          <w:p w14:paraId="541278BA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horizontal_flip=True,</w:t>
            </w:r>
          </w:p>
          <w:p w14:paraId="63AE608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fill_mode='nearest',</w:t>
            </w:r>
          </w:p>
          <w:p w14:paraId="33BAA0B2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)</w:t>
            </w:r>
          </w:p>
          <w:p w14:paraId="19B38B3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batchsize = 100</w:t>
            </w:r>
          </w:p>
          <w:p w14:paraId="17F1239D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8EFF4F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val_datagen = ImageDataGenerator()</w:t>
            </w:r>
          </w:p>
          <w:p w14:paraId="48953A50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FEAEAB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train_generator = train_datagen.flow(</w:t>
            </w:r>
          </w:p>
          <w:p w14:paraId="123AB47D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xt,yt,</w:t>
            </w:r>
          </w:p>
          <w:p w14:paraId="712AE29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batch_size = batchsize,</w:t>
            </w:r>
          </w:p>
          <w:p w14:paraId="1544C4F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shuffle = False</w:t>
            </w:r>
          </w:p>
          <w:p w14:paraId="0A45952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)</w:t>
            </w:r>
          </w:p>
          <w:p w14:paraId="2A777C9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4F47A83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validation_generator = val_datagen.flow(</w:t>
            </w:r>
          </w:p>
          <w:p w14:paraId="720CC782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xv,yv,</w:t>
            </w:r>
          </w:p>
          <w:p w14:paraId="6F4EB0D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batch_size = batchsize,</w:t>
            </w:r>
          </w:p>
          <w:p w14:paraId="38E360F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shuffle = False</w:t>
            </w:r>
          </w:p>
          <w:p w14:paraId="02DB0054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)</w:t>
            </w:r>
          </w:p>
          <w:p w14:paraId="75D8E5FD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import keras</w:t>
            </w:r>
          </w:p>
          <w:p w14:paraId="278745CA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callbacks_list = [</w:t>
            </w:r>
          </w:p>
          <w:p w14:paraId="0B8D280F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 w:hint="eastAsia"/>
                <w:color w:val="000000" w:themeColor="text1"/>
                <w:sz w:val="24"/>
                <w:szCs w:val="24"/>
              </w:rPr>
              <w:lastRenderedPageBreak/>
              <w:t xml:space="preserve">    keras.callbacks.ReduceLROnPlateau( # 不再改善时降低学习率</w:t>
            </w:r>
          </w:p>
          <w:p w14:paraId="41467A7A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monitor='loss',</w:t>
            </w:r>
          </w:p>
          <w:p w14:paraId="47D5688C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factor=0.5,</w:t>
            </w:r>
          </w:p>
          <w:p w14:paraId="61188E9C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patience=2,</w:t>
            </w:r>
          </w:p>
          <w:p w14:paraId="0623E90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),</w:t>
            </w:r>
          </w:p>
          <w:p w14:paraId="2AAEF8F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 w:hint="eastAsia"/>
                <w:color w:val="000000" w:themeColor="text1"/>
                <w:sz w:val="24"/>
                <w:szCs w:val="24"/>
              </w:rPr>
              <w:t xml:space="preserve">    keras.callbacks.EarlyStopping( # 不再改善时中断训练</w:t>
            </w:r>
          </w:p>
          <w:p w14:paraId="15923CF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monitor='loss',</w:t>
            </w:r>
          </w:p>
          <w:p w14:paraId="263A1877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patience=5,</w:t>
            </w:r>
          </w:p>
          <w:p w14:paraId="1DC95850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)</w:t>
            </w:r>
          </w:p>
          <w:p w14:paraId="05BE9703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]</w:t>
            </w:r>
          </w:p>
          <w:p w14:paraId="105F02B5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tensorflow import optimizers</w:t>
            </w:r>
          </w:p>
          <w:p w14:paraId="27F79CB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6144E755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model.compile(optimizer=optimizers.RMSprop(lr=1e-5),</w:t>
            </w:r>
          </w:p>
          <w:p w14:paraId="2B6B9E91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loss='categorical_crossentropy',</w:t>
            </w:r>
          </w:p>
          <w:p w14:paraId="5AAEEFB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metrics=['acc'])</w:t>
            </w:r>
          </w:p>
          <w:p w14:paraId="042F7E40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2D0B2243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history = model.fit_generator(</w:t>
            </w:r>
          </w:p>
          <w:p w14:paraId="1F2E22F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train_generator,</w:t>
            </w:r>
          </w:p>
          <w:p w14:paraId="4800CB5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steps_per_epoch=100,</w:t>
            </w:r>
          </w:p>
          <w:p w14:paraId="61852EA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epochs=200,</w:t>
            </w:r>
          </w:p>
          <w:p w14:paraId="4D5CA8E5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validation_data=validation_generator,</w:t>
            </w:r>
          </w:p>
          <w:p w14:paraId="76C8314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validation_steps=100,</w:t>
            </w:r>
          </w:p>
          <w:p w14:paraId="33B4260A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callbacks = callbacks_list)</w:t>
            </w:r>
          </w:p>
          <w:p w14:paraId="0D8A9B8F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5DF166D2" wp14:editId="336C00A1">
                  <wp:extent cx="4563568" cy="297469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279" cy="297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A1299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model.evaluate(X_test,Y_test)</w:t>
            </w:r>
          </w:p>
          <w:p w14:paraId="64052855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B69F1E5" wp14:editId="2A71D3D5">
                  <wp:extent cx="5052060" cy="509270"/>
                  <wp:effectExtent l="0" t="0" r="0" b="508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50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A2983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import matplotlib.pyplot as plt</w:t>
            </w:r>
          </w:p>
          <w:p w14:paraId="3447828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366712F1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acc = history.history['acc']</w:t>
            </w:r>
          </w:p>
          <w:p w14:paraId="2B4E6D3C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val_acc = history.history['val_acc']</w:t>
            </w:r>
          </w:p>
          <w:p w14:paraId="7AC16DC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loss = history.history['loss']</w:t>
            </w:r>
          </w:p>
          <w:p w14:paraId="699DB3CD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val_loss = history.history['val_loss']</w:t>
            </w:r>
          </w:p>
          <w:p w14:paraId="62079C02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8F8DF1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epochs = range(1, len(acc) + 1)</w:t>
            </w:r>
          </w:p>
          <w:p w14:paraId="5E92E0C0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3C5017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acc, 'bo', label='Training acc')</w:t>
            </w:r>
          </w:p>
          <w:p w14:paraId="77D5F24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val_acc, 'b', label='Validation acc')</w:t>
            </w:r>
          </w:p>
          <w:p w14:paraId="65BD0CB2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plt.title('Training and validation accuracy')</w:t>
            </w:r>
          </w:p>
          <w:p w14:paraId="209D06C5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plt.legend()</w:t>
            </w:r>
          </w:p>
          <w:p w14:paraId="431981F1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49AD43D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plt.figure()</w:t>
            </w:r>
          </w:p>
          <w:p w14:paraId="02CD1243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0424F9D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>plt.plot(epochs, loss, 'bo', label='Training loss')</w:t>
            </w:r>
          </w:p>
          <w:p w14:paraId="5AF4E12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val_loss, 'b', label='Validation loss')</w:t>
            </w:r>
          </w:p>
          <w:p w14:paraId="7F6E589A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plt.title('Training and validation loss')</w:t>
            </w:r>
          </w:p>
          <w:p w14:paraId="4749F811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plt.legend()</w:t>
            </w:r>
          </w:p>
          <w:p w14:paraId="7BBE8235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95C1CC6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plt.show()</w:t>
            </w:r>
          </w:p>
          <w:p w14:paraId="1B8BD56B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ABAE289" wp14:editId="4E9190D0">
                  <wp:extent cx="3911801" cy="4648439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801" cy="4648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E1903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>
              <w:rPr>
                <w:rFonts w:ascii="宋体" w:hAnsi="宋体" w:hint="eastAsia"/>
                <w:color w:val="000000" w:themeColor="text1"/>
                <w:sz w:val="24"/>
                <w:szCs w:val="24"/>
              </w:rPr>
              <w:t>微调模型：</w:t>
            </w:r>
          </w:p>
          <w:p w14:paraId="316AD5A8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import cv2</w:t>
            </w:r>
          </w:p>
          <w:p w14:paraId="55A79C3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# -*- coding: utf-8 -*-</w:t>
            </w:r>
          </w:p>
          <w:p w14:paraId="1A206C9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tensorflow.keras import datasets</w:t>
            </w:r>
          </w:p>
          <w:p w14:paraId="68F3377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import numpy as np</w:t>
            </w:r>
          </w:p>
          <w:p w14:paraId="55A4DE0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30E672AF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 w:hint="eastAsia"/>
                <w:color w:val="000000" w:themeColor="text1"/>
                <w:sz w:val="24"/>
                <w:szCs w:val="24"/>
              </w:rPr>
              <w:t># 加载数据</w:t>
            </w:r>
          </w:p>
          <w:p w14:paraId="13CA69A3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>cifar10 = datasets.cifar10</w:t>
            </w:r>
          </w:p>
          <w:p w14:paraId="5AC7C924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(X_train, Y_train), (X_test, Y_test) = cifar10.load_data()</w:t>
            </w:r>
          </w:p>
          <w:p w14:paraId="666D55E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X_train = [cv2.resize(i,(64,64)) for i in X_train]</w:t>
            </w:r>
          </w:p>
          <w:p w14:paraId="0B85B8F8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X_test = [cv2.resize(i,(64,64)) for i in X_test]</w:t>
            </w:r>
          </w:p>
          <w:p w14:paraId="2415B61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X_train  = np.concatenate([arr[np.newaxis] for arr in X_train] ).astype('float32')</w:t>
            </w:r>
          </w:p>
          <w:p w14:paraId="6FF792C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X_test  = np.concatenate([arr[np.newaxis] for arr in X_test] ).astype('float32')</w:t>
            </w:r>
          </w:p>
          <w:p w14:paraId="07C7CBBF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X_train = X_train/255</w:t>
            </w:r>
          </w:p>
          <w:p w14:paraId="2CD41984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X_test = X_test/255</w:t>
            </w:r>
          </w:p>
          <w:p w14:paraId="3C3582E7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keras.applications.vgg16 import VGG16</w:t>
            </w:r>
          </w:p>
          <w:p w14:paraId="6BEBAE88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B9396B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conv_base = VGG16(weights='imagenet',</w:t>
            </w:r>
          </w:p>
          <w:p w14:paraId="78098EF8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include_top=False,</w:t>
            </w:r>
          </w:p>
          <w:p w14:paraId="5EC068B3" w14:textId="666F1504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input_shape=(64, 64, 3))</w:t>
            </w:r>
          </w:p>
          <w:p w14:paraId="3698E5B1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conv_base.summary()</w:t>
            </w:r>
          </w:p>
          <w:p w14:paraId="529BB0F5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C9430D6" wp14:editId="7F04DFBE">
                  <wp:extent cx="3944652" cy="657442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811" cy="657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F5D6B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keras.utils.np_utils import to_categorical</w:t>
            </w:r>
          </w:p>
          <w:p w14:paraId="14FF978F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2C65F99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Y_train = to_categorical(Y_train)</w:t>
            </w:r>
          </w:p>
          <w:p w14:paraId="0DE36A07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Y_test = to_categorical(Y_test)</w:t>
            </w:r>
          </w:p>
          <w:p w14:paraId="2A655EE6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models</w:t>
            </w:r>
          </w:p>
          <w:p w14:paraId="0DF67752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keras import layers</w:t>
            </w:r>
          </w:p>
          <w:p w14:paraId="434C4F7E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from tensorflow import optimizers</w:t>
            </w:r>
          </w:p>
          <w:p w14:paraId="61927248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A37285F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 = models.Sequential()</w:t>
            </w:r>
          </w:p>
          <w:p w14:paraId="411493C9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model.add(conv_base)</w:t>
            </w:r>
          </w:p>
          <w:p w14:paraId="4D76669A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model.add(layers.Flatten())</w:t>
            </w:r>
          </w:p>
          <w:p w14:paraId="524B00F4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model.add(layers.Dense(4096, activation='relu'))</w:t>
            </w:r>
          </w:p>
          <w:p w14:paraId="227076C5" w14:textId="77777777" w:rsidR="003D3883" w:rsidRP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model.add(layers.Dense(4096, activation='relu'))</w:t>
            </w:r>
          </w:p>
          <w:p w14:paraId="79D3C941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model.add(layers.Dense(10, activation='softmax'))</w:t>
            </w:r>
          </w:p>
          <w:p w14:paraId="79280AD3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color w:val="000000" w:themeColor="text1"/>
                <w:sz w:val="24"/>
                <w:szCs w:val="24"/>
              </w:rPr>
              <w:t>model.summary()</w:t>
            </w:r>
          </w:p>
          <w:p w14:paraId="0350ECF3" w14:textId="77777777" w:rsidR="003D3883" w:rsidRDefault="003D3883" w:rsidP="003D3883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3D3883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C1A85C1" wp14:editId="4089F05E">
                  <wp:extent cx="4159464" cy="282589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464" cy="282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9DE8B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print('trainable weights: ', len(model.trainable_weights))</w:t>
            </w:r>
          </w:p>
          <w:p w14:paraId="22AB687E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conv_base.trainable = True</w:t>
            </w:r>
          </w:p>
          <w:p w14:paraId="24D47621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05C486FD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F7B57D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f = False </w:t>
            </w:r>
          </w:p>
          <w:p w14:paraId="19E5112C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for layer in conv_base.layers:</w:t>
            </w:r>
          </w:p>
          <w:p w14:paraId="03D07E75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if layer.name == 'block3_conv1':</w:t>
            </w:r>
          </w:p>
          <w:p w14:paraId="70900E31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f = True</w:t>
            </w:r>
          </w:p>
          <w:p w14:paraId="617D56C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if f == True:</w:t>
            </w:r>
          </w:p>
          <w:p w14:paraId="2076D634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layer.trainable = True</w:t>
            </w:r>
          </w:p>
          <w:p w14:paraId="0A044E6D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else:</w:t>
            </w:r>
          </w:p>
          <w:p w14:paraId="624174A7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 xml:space="preserve">        layer.trainable = False</w:t>
            </w:r>
          </w:p>
          <w:p w14:paraId="04250855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DC5DC7B" w14:textId="77777777" w:rsidR="003D3883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print('trainable weights: ', len(model.trainable_weights))</w:t>
            </w:r>
          </w:p>
          <w:p w14:paraId="009D7896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7EED5A4" wp14:editId="3086E280">
                  <wp:extent cx="1517728" cy="330217"/>
                  <wp:effectExtent l="0" t="0" r="635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728" cy="33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5BB9B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xt = X_train[:40000]</w:t>
            </w:r>
          </w:p>
          <w:p w14:paraId="318B01A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yt = Y_train[:40000]</w:t>
            </w:r>
          </w:p>
          <w:p w14:paraId="3CCB1D10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xv = X_train[40000:]</w:t>
            </w:r>
          </w:p>
          <w:p w14:paraId="04455758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yv = Y_train[40000:]</w:t>
            </w:r>
          </w:p>
          <w:p w14:paraId="6656CACD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from keras.preprocessing.image import ImageDataGenerator</w:t>
            </w:r>
          </w:p>
          <w:p w14:paraId="2AAF0938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import os</w:t>
            </w:r>
          </w:p>
          <w:p w14:paraId="18016EA8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09FED72F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091E9BD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8C0ABF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train_datagen = ImageDataGenerator(</w:t>
            </w:r>
          </w:p>
          <w:p w14:paraId="2291CDF7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rotation_range=40,</w:t>
            </w:r>
          </w:p>
          <w:p w14:paraId="4E974F27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width_shift_range=0.2,</w:t>
            </w:r>
          </w:p>
          <w:p w14:paraId="1DC45D84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height_shift_range=0.2,</w:t>
            </w:r>
          </w:p>
          <w:p w14:paraId="11445C5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shear_range=0.2,</w:t>
            </w:r>
          </w:p>
          <w:p w14:paraId="0696F862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zoom_range=0.2,</w:t>
            </w:r>
          </w:p>
          <w:p w14:paraId="68C3705C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horizontal_flip=True,</w:t>
            </w:r>
          </w:p>
          <w:p w14:paraId="2CBA726F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fill_mode='nearest',</w:t>
            </w:r>
          </w:p>
          <w:p w14:paraId="07C4CD37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)</w:t>
            </w:r>
          </w:p>
          <w:p w14:paraId="240175FF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batchsize = 100</w:t>
            </w:r>
          </w:p>
          <w:p w14:paraId="67188842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333036E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val_datagen = ImageDataGenerator()</w:t>
            </w:r>
          </w:p>
          <w:p w14:paraId="5BB6F71C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532DA0C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train_generator = train_datagen.flow(</w:t>
            </w:r>
          </w:p>
          <w:p w14:paraId="5AE3AEE9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xt,yt,</w:t>
            </w:r>
          </w:p>
          <w:p w14:paraId="6BBA1575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batch_size = batchsize,</w:t>
            </w:r>
          </w:p>
          <w:p w14:paraId="5CD60A29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 xml:space="preserve">                    shuffle = False</w:t>
            </w:r>
          </w:p>
          <w:p w14:paraId="1A50AD0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)</w:t>
            </w:r>
          </w:p>
          <w:p w14:paraId="240A88C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32D628D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validation_generator = val_datagen.flow(</w:t>
            </w:r>
          </w:p>
          <w:p w14:paraId="3F2AA087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xv,yv,</w:t>
            </w:r>
          </w:p>
          <w:p w14:paraId="615D24B2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batch_size = batchsize,</w:t>
            </w:r>
          </w:p>
          <w:p w14:paraId="4D55AFB5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shuffle = False</w:t>
            </w:r>
          </w:p>
          <w:p w14:paraId="433DB181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)</w:t>
            </w:r>
          </w:p>
          <w:p w14:paraId="1669A7B6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import keras</w:t>
            </w:r>
          </w:p>
          <w:p w14:paraId="2AC720E4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callbacks_list = [</w:t>
            </w:r>
          </w:p>
          <w:p w14:paraId="3445825A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 w:hint="eastAsia"/>
                <w:color w:val="000000" w:themeColor="text1"/>
                <w:sz w:val="24"/>
                <w:szCs w:val="24"/>
              </w:rPr>
              <w:t xml:space="preserve">    keras.callbacks.ReduceLROnPlateau( # 不再改善时降低学习率</w:t>
            </w:r>
          </w:p>
          <w:p w14:paraId="69A6810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monitor='loss',</w:t>
            </w:r>
          </w:p>
          <w:p w14:paraId="33B0A437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factor=0.5,</w:t>
            </w:r>
          </w:p>
          <w:p w14:paraId="1A988E1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patience=2,</w:t>
            </w:r>
          </w:p>
          <w:p w14:paraId="698F3C4D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),</w:t>
            </w:r>
          </w:p>
          <w:p w14:paraId="3709482A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 w:hint="eastAsia"/>
                <w:color w:val="000000" w:themeColor="text1"/>
                <w:sz w:val="24"/>
                <w:szCs w:val="24"/>
              </w:rPr>
              <w:t xml:space="preserve">    keras.callbacks.EarlyStopping( # 不再改善时中断训练</w:t>
            </w:r>
          </w:p>
          <w:p w14:paraId="7A22463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monitor='loss',</w:t>
            </w:r>
          </w:p>
          <w:p w14:paraId="0FEC15A8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patience=5,</w:t>
            </w:r>
          </w:p>
          <w:p w14:paraId="6F077CB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)</w:t>
            </w:r>
          </w:p>
          <w:p w14:paraId="619805E7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]</w:t>
            </w:r>
          </w:p>
          <w:p w14:paraId="34F0935D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from tensorflow import optimizers</w:t>
            </w:r>
          </w:p>
          <w:p w14:paraId="0C52342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8A755B8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model.compile(optimizer=optimizers.RMSprop(lr=1e-5),</w:t>
            </w:r>
          </w:p>
          <w:p w14:paraId="56904B5C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loss='categorical_crossentropy',</w:t>
            </w:r>
          </w:p>
          <w:p w14:paraId="78A7E841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metrics=['acc'])</w:t>
            </w:r>
          </w:p>
          <w:p w14:paraId="5C85EBAA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18AEC1E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history = model.fit_generator(</w:t>
            </w:r>
          </w:p>
          <w:p w14:paraId="0350CEE0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train_generator,</w:t>
            </w:r>
          </w:p>
          <w:p w14:paraId="4E1D1DB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steps_per_epoch=100,</w:t>
            </w:r>
          </w:p>
          <w:p w14:paraId="4E0929F4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 xml:space="preserve">                    epochs=200,</w:t>
            </w:r>
          </w:p>
          <w:p w14:paraId="509B62E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validation_data=validation_generator,</w:t>
            </w:r>
          </w:p>
          <w:p w14:paraId="742D71DB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validation_steps=100,</w:t>
            </w:r>
          </w:p>
          <w:p w14:paraId="55B493AF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 xml:space="preserve">                    callbacks = callbacks_list)</w:t>
            </w:r>
          </w:p>
          <w:p w14:paraId="2E790656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3478E80" wp14:editId="4B32B2CB">
                  <wp:extent cx="5052060" cy="330263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330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9EE38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model.evaluate(X_test,Y_test)</w:t>
            </w:r>
          </w:p>
          <w:p w14:paraId="73F2C663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CD48AE7" wp14:editId="30E1B0D6">
                  <wp:extent cx="5052060" cy="5207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060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8B25A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import matplotlib.pyplot as plt</w:t>
            </w:r>
          </w:p>
          <w:p w14:paraId="76FEFD1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2F401F64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acc = history.history['acc']</w:t>
            </w:r>
          </w:p>
          <w:p w14:paraId="4A011678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val_acc = history.history['val_acc']</w:t>
            </w:r>
          </w:p>
          <w:p w14:paraId="26C7DCF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loss = history.history['loss']</w:t>
            </w:r>
          </w:p>
          <w:p w14:paraId="5C742A92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val_loss = history.history['val_loss']</w:t>
            </w:r>
          </w:p>
          <w:p w14:paraId="6F920A2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09BDE85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epochs = range(1, len(acc) + 1)</w:t>
            </w:r>
          </w:p>
          <w:p w14:paraId="06B46D43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2D047C1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acc, 'bo', label='Training acc')</w:t>
            </w:r>
          </w:p>
          <w:p w14:paraId="1B5D9B98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val_acc, 'b', label='Validation acc')</w:t>
            </w:r>
          </w:p>
          <w:p w14:paraId="7126DFF2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lastRenderedPageBreak/>
              <w:t>plt.title('Training and validation accuracy')</w:t>
            </w:r>
          </w:p>
          <w:p w14:paraId="7B6A3CEC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plt.legend()</w:t>
            </w:r>
          </w:p>
          <w:p w14:paraId="35B02D3C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2C4283E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plt.figure()</w:t>
            </w:r>
          </w:p>
          <w:p w14:paraId="7A48BD5E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5395C019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loss, 'bo', label='Training loss')</w:t>
            </w:r>
          </w:p>
          <w:p w14:paraId="32F7702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plt.plot(epochs, val_loss, 'b', label='Validation loss')</w:t>
            </w:r>
          </w:p>
          <w:p w14:paraId="59963F50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plt.title('Training and validation loss')</w:t>
            </w:r>
          </w:p>
          <w:p w14:paraId="7407D446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plt.legend()</w:t>
            </w:r>
          </w:p>
          <w:p w14:paraId="6B677711" w14:textId="77777777" w:rsidR="00BD2256" w:rsidRP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</w:p>
          <w:p w14:paraId="4886DAE7" w14:textId="77777777" w:rsidR="00BD2256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color w:val="000000" w:themeColor="text1"/>
                <w:sz w:val="24"/>
                <w:szCs w:val="24"/>
              </w:rPr>
              <w:t>plt.show()</w:t>
            </w:r>
          </w:p>
          <w:p w14:paraId="1461A31A" w14:textId="1796133A" w:rsidR="00BD2256" w:rsidRPr="004741FF" w:rsidRDefault="00BD2256" w:rsidP="00BD2256">
            <w:pPr>
              <w:spacing w:line="360" w:lineRule="auto"/>
              <w:rPr>
                <w:rFonts w:ascii="宋体" w:hAnsi="宋体"/>
                <w:color w:val="000000" w:themeColor="text1"/>
                <w:sz w:val="24"/>
                <w:szCs w:val="24"/>
              </w:rPr>
            </w:pPr>
            <w:r w:rsidRPr="00BD2256">
              <w:rPr>
                <w:rFonts w:ascii="宋体" w:hAnsi="宋体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36C43C0" wp14:editId="1B7018FC">
                  <wp:extent cx="4070559" cy="4654789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559" cy="4654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B17D0" w14:textId="77777777" w:rsidR="00D85EBF" w:rsidRPr="004B33E8" w:rsidRDefault="00D85EBF">
      <w:pPr>
        <w:rPr>
          <w:rFonts w:ascii="宋体" w:hAnsi="宋体"/>
          <w:sz w:val="24"/>
          <w:szCs w:val="24"/>
        </w:rPr>
      </w:pPr>
    </w:p>
    <w:sectPr w:rsidR="00D85EBF" w:rsidRPr="004B33E8" w:rsidSect="00B6258B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40" w:right="1106" w:bottom="1440" w:left="1797" w:header="851" w:footer="992" w:gutter="0"/>
      <w:cols w:space="720"/>
      <w:titlePg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B623C" w14:textId="77777777" w:rsidR="009B0A5A" w:rsidRDefault="009B0A5A">
      <w:r>
        <w:separator/>
      </w:r>
    </w:p>
  </w:endnote>
  <w:endnote w:type="continuationSeparator" w:id="0">
    <w:p w14:paraId="3343F50E" w14:textId="77777777" w:rsidR="009B0A5A" w:rsidRDefault="009B0A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24606" w14:textId="77777777" w:rsidR="00BB6512" w:rsidRDefault="00BB6512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DED6C" w14:textId="77777777" w:rsidR="00F958BA" w:rsidRDefault="00F958BA">
    <w:pPr>
      <w:pStyle w:val="a4"/>
      <w:ind w:firstLineChars="2100" w:firstLine="3780"/>
    </w:pPr>
    <w:r>
      <w:rPr>
        <w:rFonts w:hint="eastAsia"/>
        <w:kern w:val="0"/>
      </w:rPr>
      <w:t>第</w:t>
    </w:r>
    <w:r>
      <w:rPr>
        <w:rFonts w:hint="eastAsia"/>
        <w:kern w:val="0"/>
      </w:rPr>
      <w:t xml:space="preserve"> </w:t>
    </w:r>
    <w:r w:rsidR="002312B1">
      <w:rPr>
        <w:kern w:val="0"/>
      </w:rPr>
      <w:fldChar w:fldCharType="begin"/>
    </w:r>
    <w:r>
      <w:rPr>
        <w:kern w:val="0"/>
      </w:rPr>
      <w:instrText xml:space="preserve"> PAGE </w:instrText>
    </w:r>
    <w:r w:rsidR="002312B1">
      <w:rPr>
        <w:kern w:val="0"/>
      </w:rPr>
      <w:fldChar w:fldCharType="separate"/>
    </w:r>
    <w:r w:rsidR="00C7247F">
      <w:rPr>
        <w:noProof/>
        <w:kern w:val="0"/>
      </w:rPr>
      <w:t>2</w:t>
    </w:r>
    <w:r w:rsidR="002312B1">
      <w:rPr>
        <w:kern w:val="0"/>
      </w:rPr>
      <w:fldChar w:fldCharType="end"/>
    </w:r>
    <w:r>
      <w:rPr>
        <w:rFonts w:hint="eastAsia"/>
        <w:kern w:val="0"/>
      </w:rPr>
      <w:t xml:space="preserve"> </w:t>
    </w:r>
    <w:r>
      <w:rPr>
        <w:rFonts w:hint="eastAsia"/>
        <w:kern w:val="0"/>
      </w:rPr>
      <w:t>页</w:t>
    </w:r>
    <w:r>
      <w:rPr>
        <w:rFonts w:hint="eastAsia"/>
        <w:kern w:val="0"/>
      </w:rPr>
      <w:t xml:space="preserve"> </w:t>
    </w:r>
    <w:r>
      <w:rPr>
        <w:kern w:val="0"/>
      </w:rPr>
      <w:t xml:space="preserve">   </w:t>
    </w:r>
    <w:r>
      <w:rPr>
        <w:rFonts w:hint="eastAsia"/>
        <w:kern w:val="0"/>
      </w:rPr>
      <w:t>共</w:t>
    </w:r>
    <w:r>
      <w:rPr>
        <w:rFonts w:hint="eastAsia"/>
        <w:kern w:val="0"/>
      </w:rPr>
      <w:t xml:space="preserve"> </w:t>
    </w:r>
    <w:r w:rsidR="002312B1">
      <w:rPr>
        <w:kern w:val="0"/>
      </w:rPr>
      <w:fldChar w:fldCharType="begin"/>
    </w:r>
    <w:r>
      <w:rPr>
        <w:kern w:val="0"/>
      </w:rPr>
      <w:instrText xml:space="preserve"> NUMPAGES </w:instrText>
    </w:r>
    <w:r w:rsidR="002312B1">
      <w:rPr>
        <w:kern w:val="0"/>
      </w:rPr>
      <w:fldChar w:fldCharType="separate"/>
    </w:r>
    <w:r w:rsidR="00C7247F">
      <w:rPr>
        <w:noProof/>
        <w:kern w:val="0"/>
      </w:rPr>
      <w:t>2</w:t>
    </w:r>
    <w:r w:rsidR="002312B1">
      <w:rPr>
        <w:kern w:val="0"/>
      </w:rPr>
      <w:fldChar w:fldCharType="end"/>
    </w:r>
    <w:r>
      <w:rPr>
        <w:rFonts w:hint="eastAsia"/>
        <w:kern w:val="0"/>
      </w:rPr>
      <w:t xml:space="preserve"> </w:t>
    </w:r>
    <w:r>
      <w:rPr>
        <w:rFonts w:hint="eastAsia"/>
        <w:kern w:val="0"/>
      </w:rPr>
      <w:t>页</w:t>
    </w:r>
    <w:r>
      <w:rPr>
        <w:rFonts w:hint="eastAsia"/>
        <w:kern w:val="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0E4E7" w14:textId="77777777" w:rsidR="00BB6512" w:rsidRDefault="00BB651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47C50" w14:textId="77777777" w:rsidR="009B0A5A" w:rsidRDefault="009B0A5A">
      <w:r>
        <w:separator/>
      </w:r>
    </w:p>
  </w:footnote>
  <w:footnote w:type="continuationSeparator" w:id="0">
    <w:p w14:paraId="57ECA69D" w14:textId="77777777" w:rsidR="009B0A5A" w:rsidRDefault="009B0A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7B56C" w14:textId="77777777" w:rsidR="00BB6512" w:rsidRDefault="00BB651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94DEC" w14:textId="77777777" w:rsidR="00F958BA" w:rsidRDefault="00F958BA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5949B" w14:textId="77777777" w:rsidR="00BB6512" w:rsidRDefault="00BB651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A"/>
    <w:multiLevelType w:val="multilevel"/>
    <w:tmpl w:val="0000000A"/>
    <w:lvl w:ilvl="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>
      <w:start w:val="1"/>
      <w:numFmt w:val="decimal"/>
      <w:lvlText w:val="（%3）"/>
      <w:lvlJc w:val="left"/>
      <w:pPr>
        <w:tabs>
          <w:tab w:val="num" w:pos="1560"/>
        </w:tabs>
        <w:ind w:left="15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000000B"/>
    <w:multiLevelType w:val="singleLevel"/>
    <w:tmpl w:val="0000000B"/>
    <w:lvl w:ilvl="0">
      <w:start w:val="1"/>
      <w:numFmt w:val="upperLetter"/>
      <w:suff w:val="nothing"/>
      <w:lvlText w:val="%1."/>
      <w:lvlJc w:val="left"/>
    </w:lvl>
  </w:abstractNum>
  <w:abstractNum w:abstractNumId="2" w15:restartNumberingAfterBreak="0">
    <w:nsid w:val="02E1238D"/>
    <w:multiLevelType w:val="hybridMultilevel"/>
    <w:tmpl w:val="2B36396C"/>
    <w:lvl w:ilvl="0" w:tplc="76EA6334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59543F8"/>
    <w:multiLevelType w:val="hybridMultilevel"/>
    <w:tmpl w:val="DD2A0CC2"/>
    <w:lvl w:ilvl="0" w:tplc="8B2EFC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57526D"/>
    <w:multiLevelType w:val="hybridMultilevel"/>
    <w:tmpl w:val="64D23E84"/>
    <w:lvl w:ilvl="0" w:tplc="6830991C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E9343D8"/>
    <w:multiLevelType w:val="hybridMultilevel"/>
    <w:tmpl w:val="2878CD7A"/>
    <w:lvl w:ilvl="0" w:tplc="B92C620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F3B7126"/>
    <w:multiLevelType w:val="hybridMultilevel"/>
    <w:tmpl w:val="358C97F2"/>
    <w:lvl w:ilvl="0" w:tplc="B6708F52">
      <w:start w:val="1"/>
      <w:numFmt w:val="decimal"/>
      <w:lvlText w:val="%1．"/>
      <w:lvlJc w:val="left"/>
      <w:pPr>
        <w:tabs>
          <w:tab w:val="num" w:pos="360"/>
        </w:tabs>
        <w:ind w:left="0" w:firstLine="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0FF011C1"/>
    <w:multiLevelType w:val="hybridMultilevel"/>
    <w:tmpl w:val="F1A26B84"/>
    <w:lvl w:ilvl="0" w:tplc="6830991C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41F190B"/>
    <w:multiLevelType w:val="hybridMultilevel"/>
    <w:tmpl w:val="8B943058"/>
    <w:lvl w:ilvl="0" w:tplc="C35C346C">
      <w:start w:val="1"/>
      <w:numFmt w:val="decimal"/>
      <w:lvlText w:val="%1."/>
      <w:lvlJc w:val="left"/>
      <w:pPr>
        <w:ind w:left="630" w:hanging="210"/>
      </w:pPr>
      <w:rPr>
        <w:rFonts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4640588"/>
    <w:multiLevelType w:val="hybridMultilevel"/>
    <w:tmpl w:val="AF444FA4"/>
    <w:lvl w:ilvl="0" w:tplc="EEFE3A22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16BC5EFF"/>
    <w:multiLevelType w:val="hybridMultilevel"/>
    <w:tmpl w:val="4600E2B0"/>
    <w:lvl w:ilvl="0" w:tplc="A6E2B878">
      <w:start w:val="1"/>
      <w:numFmt w:val="decimal"/>
      <w:lvlText w:val="%1."/>
      <w:lvlJc w:val="left"/>
      <w:pPr>
        <w:ind w:left="8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0" w:hanging="420"/>
      </w:pPr>
    </w:lvl>
    <w:lvl w:ilvl="2" w:tplc="0409001B" w:tentative="1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11" w15:restartNumberingAfterBreak="0">
    <w:nsid w:val="20EF36AC"/>
    <w:multiLevelType w:val="hybridMultilevel"/>
    <w:tmpl w:val="38AA2086"/>
    <w:lvl w:ilvl="0" w:tplc="34145A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9901EC"/>
    <w:multiLevelType w:val="hybridMultilevel"/>
    <w:tmpl w:val="38AA2086"/>
    <w:lvl w:ilvl="0" w:tplc="34145A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F2C4ACB"/>
    <w:multiLevelType w:val="hybridMultilevel"/>
    <w:tmpl w:val="F5BA8404"/>
    <w:lvl w:ilvl="0" w:tplc="CCF0BFD6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44192796"/>
    <w:multiLevelType w:val="hybridMultilevel"/>
    <w:tmpl w:val="5A26B990"/>
    <w:lvl w:ilvl="0" w:tplc="34145A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4B8045A"/>
    <w:multiLevelType w:val="hybridMultilevel"/>
    <w:tmpl w:val="38AA2086"/>
    <w:lvl w:ilvl="0" w:tplc="34145A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7FD6C9F"/>
    <w:multiLevelType w:val="hybridMultilevel"/>
    <w:tmpl w:val="358C97F2"/>
    <w:lvl w:ilvl="0" w:tplc="B6708F52">
      <w:start w:val="1"/>
      <w:numFmt w:val="decimal"/>
      <w:lvlText w:val="%1．"/>
      <w:lvlJc w:val="left"/>
      <w:pPr>
        <w:tabs>
          <w:tab w:val="num" w:pos="360"/>
        </w:tabs>
        <w:ind w:left="0" w:firstLine="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9213462"/>
    <w:multiLevelType w:val="hybridMultilevel"/>
    <w:tmpl w:val="4E96556C"/>
    <w:lvl w:ilvl="0" w:tplc="7BAE3DC0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4EFF474C"/>
    <w:multiLevelType w:val="hybridMultilevel"/>
    <w:tmpl w:val="AEAC7684"/>
    <w:lvl w:ilvl="0" w:tplc="38581846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53EF3DCB"/>
    <w:multiLevelType w:val="hybridMultilevel"/>
    <w:tmpl w:val="41A49CD8"/>
    <w:lvl w:ilvl="0" w:tplc="0A0CCCC6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5574071C"/>
    <w:multiLevelType w:val="hybridMultilevel"/>
    <w:tmpl w:val="D934506E"/>
    <w:lvl w:ilvl="0" w:tplc="B92C620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E950775"/>
    <w:multiLevelType w:val="hybridMultilevel"/>
    <w:tmpl w:val="9AF05C6E"/>
    <w:lvl w:ilvl="0" w:tplc="34145A12">
      <w:start w:val="4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57399B"/>
    <w:multiLevelType w:val="hybridMultilevel"/>
    <w:tmpl w:val="7E04CF96"/>
    <w:lvl w:ilvl="0" w:tplc="E29CF91E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75DD784A"/>
    <w:multiLevelType w:val="hybridMultilevel"/>
    <w:tmpl w:val="2BBE70C4"/>
    <w:lvl w:ilvl="0" w:tplc="0AB65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8164007"/>
    <w:multiLevelType w:val="hybridMultilevel"/>
    <w:tmpl w:val="E42026D4"/>
    <w:lvl w:ilvl="0" w:tplc="061E150C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390495810">
    <w:abstractNumId w:val="1"/>
  </w:num>
  <w:num w:numId="2" w16cid:durableId="1714380092">
    <w:abstractNumId w:val="0"/>
  </w:num>
  <w:num w:numId="3" w16cid:durableId="1797291134">
    <w:abstractNumId w:val="6"/>
  </w:num>
  <w:num w:numId="4" w16cid:durableId="1156527459">
    <w:abstractNumId w:val="13"/>
  </w:num>
  <w:num w:numId="5" w16cid:durableId="1829438984">
    <w:abstractNumId w:val="5"/>
  </w:num>
  <w:num w:numId="6" w16cid:durableId="1125974033">
    <w:abstractNumId w:val="16"/>
  </w:num>
  <w:num w:numId="7" w16cid:durableId="874391120">
    <w:abstractNumId w:val="20"/>
  </w:num>
  <w:num w:numId="8" w16cid:durableId="673191086">
    <w:abstractNumId w:val="8"/>
  </w:num>
  <w:num w:numId="9" w16cid:durableId="2068719327">
    <w:abstractNumId w:val="9"/>
  </w:num>
  <w:num w:numId="10" w16cid:durableId="651714097">
    <w:abstractNumId w:val="22"/>
  </w:num>
  <w:num w:numId="11" w16cid:durableId="1627547567">
    <w:abstractNumId w:val="4"/>
  </w:num>
  <w:num w:numId="12" w16cid:durableId="465783168">
    <w:abstractNumId w:val="15"/>
  </w:num>
  <w:num w:numId="13" w16cid:durableId="826090682">
    <w:abstractNumId w:val="7"/>
  </w:num>
  <w:num w:numId="14" w16cid:durableId="1588147563">
    <w:abstractNumId w:val="11"/>
  </w:num>
  <w:num w:numId="15" w16cid:durableId="520751212">
    <w:abstractNumId w:val="21"/>
  </w:num>
  <w:num w:numId="16" w16cid:durableId="2062245768">
    <w:abstractNumId w:val="24"/>
  </w:num>
  <w:num w:numId="17" w16cid:durableId="1441879096">
    <w:abstractNumId w:val="14"/>
  </w:num>
  <w:num w:numId="18" w16cid:durableId="2077974741">
    <w:abstractNumId w:val="18"/>
  </w:num>
  <w:num w:numId="19" w16cid:durableId="1646399663">
    <w:abstractNumId w:val="19"/>
  </w:num>
  <w:num w:numId="20" w16cid:durableId="1568108031">
    <w:abstractNumId w:val="2"/>
  </w:num>
  <w:num w:numId="21" w16cid:durableId="1756365261">
    <w:abstractNumId w:val="17"/>
  </w:num>
  <w:num w:numId="22" w16cid:durableId="2000881120">
    <w:abstractNumId w:val="12"/>
  </w:num>
  <w:num w:numId="23" w16cid:durableId="1906531403">
    <w:abstractNumId w:val="3"/>
  </w:num>
  <w:num w:numId="24" w16cid:durableId="954406440">
    <w:abstractNumId w:val="10"/>
  </w:num>
  <w:num w:numId="25" w16cid:durableId="162322761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22386"/>
    <w:rsid w:val="00030084"/>
    <w:rsid w:val="00034C03"/>
    <w:rsid w:val="000431DB"/>
    <w:rsid w:val="00047A45"/>
    <w:rsid w:val="000673D5"/>
    <w:rsid w:val="000D00BC"/>
    <w:rsid w:val="000D38C6"/>
    <w:rsid w:val="000D4786"/>
    <w:rsid w:val="000D73A7"/>
    <w:rsid w:val="000F7B44"/>
    <w:rsid w:val="00103142"/>
    <w:rsid w:val="00123FC6"/>
    <w:rsid w:val="00172A27"/>
    <w:rsid w:val="001758D7"/>
    <w:rsid w:val="001A1DC1"/>
    <w:rsid w:val="001A6951"/>
    <w:rsid w:val="001A7259"/>
    <w:rsid w:val="001B6B1B"/>
    <w:rsid w:val="001C5CCE"/>
    <w:rsid w:val="001E0540"/>
    <w:rsid w:val="001E709B"/>
    <w:rsid w:val="001F71FA"/>
    <w:rsid w:val="00220B1E"/>
    <w:rsid w:val="002312B1"/>
    <w:rsid w:val="00236444"/>
    <w:rsid w:val="00255F74"/>
    <w:rsid w:val="00263A00"/>
    <w:rsid w:val="0026548B"/>
    <w:rsid w:val="00273B4C"/>
    <w:rsid w:val="00280809"/>
    <w:rsid w:val="00286FE0"/>
    <w:rsid w:val="002A2D7B"/>
    <w:rsid w:val="002C6B8F"/>
    <w:rsid w:val="002E2041"/>
    <w:rsid w:val="0030021F"/>
    <w:rsid w:val="00302E6F"/>
    <w:rsid w:val="003107A1"/>
    <w:rsid w:val="003107F5"/>
    <w:rsid w:val="003552C7"/>
    <w:rsid w:val="00361650"/>
    <w:rsid w:val="0037009E"/>
    <w:rsid w:val="003C5BC7"/>
    <w:rsid w:val="003D3883"/>
    <w:rsid w:val="004214CC"/>
    <w:rsid w:val="00447D5A"/>
    <w:rsid w:val="004741FF"/>
    <w:rsid w:val="004B33E8"/>
    <w:rsid w:val="004C6A2D"/>
    <w:rsid w:val="004E2C21"/>
    <w:rsid w:val="004E4953"/>
    <w:rsid w:val="004F3970"/>
    <w:rsid w:val="00530A49"/>
    <w:rsid w:val="00550419"/>
    <w:rsid w:val="005674A8"/>
    <w:rsid w:val="0057106D"/>
    <w:rsid w:val="0058335A"/>
    <w:rsid w:val="00593E1C"/>
    <w:rsid w:val="005D1B24"/>
    <w:rsid w:val="005F3139"/>
    <w:rsid w:val="006077DF"/>
    <w:rsid w:val="00625886"/>
    <w:rsid w:val="00665490"/>
    <w:rsid w:val="0072163F"/>
    <w:rsid w:val="007315D6"/>
    <w:rsid w:val="007731EF"/>
    <w:rsid w:val="007B63F2"/>
    <w:rsid w:val="007C0533"/>
    <w:rsid w:val="007C0A42"/>
    <w:rsid w:val="0080190A"/>
    <w:rsid w:val="00812A23"/>
    <w:rsid w:val="00813A7B"/>
    <w:rsid w:val="00862757"/>
    <w:rsid w:val="008A792F"/>
    <w:rsid w:val="008C1069"/>
    <w:rsid w:val="008E56F9"/>
    <w:rsid w:val="00903965"/>
    <w:rsid w:val="0094045D"/>
    <w:rsid w:val="00946B52"/>
    <w:rsid w:val="00954E85"/>
    <w:rsid w:val="009766BE"/>
    <w:rsid w:val="00982C4E"/>
    <w:rsid w:val="009B0A5A"/>
    <w:rsid w:val="009B6AC1"/>
    <w:rsid w:val="009C7879"/>
    <w:rsid w:val="009F43A9"/>
    <w:rsid w:val="00A26020"/>
    <w:rsid w:val="00A50625"/>
    <w:rsid w:val="00A719E9"/>
    <w:rsid w:val="00A75B30"/>
    <w:rsid w:val="00A87741"/>
    <w:rsid w:val="00AA0FE8"/>
    <w:rsid w:val="00AB5A26"/>
    <w:rsid w:val="00AC0CB1"/>
    <w:rsid w:val="00AC5C6F"/>
    <w:rsid w:val="00AE78A9"/>
    <w:rsid w:val="00B03DC1"/>
    <w:rsid w:val="00B05254"/>
    <w:rsid w:val="00B1649F"/>
    <w:rsid w:val="00B17097"/>
    <w:rsid w:val="00B6258B"/>
    <w:rsid w:val="00B908AA"/>
    <w:rsid w:val="00BA1558"/>
    <w:rsid w:val="00BB46E7"/>
    <w:rsid w:val="00BB6512"/>
    <w:rsid w:val="00BC1F3D"/>
    <w:rsid w:val="00BD2256"/>
    <w:rsid w:val="00BD6CF4"/>
    <w:rsid w:val="00BF0454"/>
    <w:rsid w:val="00BF09A1"/>
    <w:rsid w:val="00BF33D1"/>
    <w:rsid w:val="00C33880"/>
    <w:rsid w:val="00C7247F"/>
    <w:rsid w:val="00C73054"/>
    <w:rsid w:val="00CA1ECD"/>
    <w:rsid w:val="00CD23EF"/>
    <w:rsid w:val="00CD63EC"/>
    <w:rsid w:val="00CE1237"/>
    <w:rsid w:val="00D4120C"/>
    <w:rsid w:val="00D85EBF"/>
    <w:rsid w:val="00DB2B54"/>
    <w:rsid w:val="00DC47C5"/>
    <w:rsid w:val="00DC7532"/>
    <w:rsid w:val="00E80C49"/>
    <w:rsid w:val="00E92D8A"/>
    <w:rsid w:val="00E95A39"/>
    <w:rsid w:val="00E95E3B"/>
    <w:rsid w:val="00E96F1C"/>
    <w:rsid w:val="00EA704B"/>
    <w:rsid w:val="00ED0901"/>
    <w:rsid w:val="00ED6AD1"/>
    <w:rsid w:val="00EE4EE6"/>
    <w:rsid w:val="00EF0215"/>
    <w:rsid w:val="00F85AD4"/>
    <w:rsid w:val="00F94D68"/>
    <w:rsid w:val="00F95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A04CABC"/>
  <w15:docId w15:val="{C650FA33-26BD-4DE6-AEB3-8B5CEDABF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6258B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qFormat/>
    <w:rsid w:val="00B6258B"/>
    <w:pPr>
      <w:keepNext/>
      <w:outlineLvl w:val="0"/>
    </w:pPr>
    <w:rPr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B6258B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footer"/>
    <w:basedOn w:val="a"/>
    <w:rsid w:val="00B6258B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HTML">
    <w:name w:val="HTML Preformatted"/>
    <w:basedOn w:val="a"/>
    <w:link w:val="HTML0"/>
    <w:rsid w:val="009F43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75" w:lineRule="atLeast"/>
      <w:jc w:val="left"/>
    </w:pPr>
    <w:rPr>
      <w:rFonts w:ascii="Arial" w:hAnsi="Arial" w:cs="Arial"/>
      <w:kern w:val="0"/>
      <w:sz w:val="18"/>
      <w:szCs w:val="18"/>
    </w:rPr>
  </w:style>
  <w:style w:type="character" w:customStyle="1" w:styleId="HTML0">
    <w:name w:val="HTML 预设格式 字符"/>
    <w:basedOn w:val="a0"/>
    <w:link w:val="HTML"/>
    <w:rsid w:val="009F43A9"/>
    <w:rPr>
      <w:rFonts w:ascii="Arial" w:hAnsi="Arial" w:cs="Arial"/>
      <w:sz w:val="18"/>
      <w:szCs w:val="18"/>
    </w:rPr>
  </w:style>
  <w:style w:type="character" w:customStyle="1" w:styleId="tpccontent1">
    <w:name w:val="tpc_content1"/>
    <w:basedOn w:val="a0"/>
    <w:rsid w:val="009F43A9"/>
    <w:rPr>
      <w:sz w:val="20"/>
      <w:szCs w:val="20"/>
    </w:rPr>
  </w:style>
  <w:style w:type="character" w:styleId="a5">
    <w:name w:val="Hyperlink"/>
    <w:basedOn w:val="a0"/>
    <w:rsid w:val="00AA0FE8"/>
    <w:rPr>
      <w:color w:val="0000FF"/>
      <w:u w:val="single"/>
    </w:rPr>
  </w:style>
  <w:style w:type="character" w:customStyle="1" w:styleId="10">
    <w:name w:val="明显参考1"/>
    <w:basedOn w:val="a0"/>
    <w:uiPriority w:val="32"/>
    <w:qFormat/>
    <w:rsid w:val="00273B4C"/>
    <w:rPr>
      <w:rFonts w:eastAsia="宋体"/>
      <w:b/>
      <w:bCs/>
      <w:color w:val="4F81BD"/>
      <w:spacing w:val="5"/>
      <w:sz w:val="21"/>
    </w:rPr>
  </w:style>
  <w:style w:type="paragraph" w:styleId="a6">
    <w:name w:val="List Paragraph"/>
    <w:basedOn w:val="a"/>
    <w:uiPriority w:val="34"/>
    <w:qFormat/>
    <w:rsid w:val="002C6B8F"/>
    <w:pPr>
      <w:spacing w:line="360" w:lineRule="auto"/>
      <w:ind w:firstLineChars="200" w:firstLine="420"/>
    </w:pPr>
    <w:rPr>
      <w:rFonts w:eastAsia="楷体"/>
      <w:color w:val="CC6600"/>
      <w:szCs w:val="24"/>
    </w:rPr>
  </w:style>
  <w:style w:type="paragraph" w:styleId="a7">
    <w:name w:val="Normal (Web)"/>
    <w:basedOn w:val="a"/>
    <w:uiPriority w:val="99"/>
    <w:unhideWhenUsed/>
    <w:rsid w:val="004B33E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522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1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zy\Documents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348</TotalTime>
  <Pages>65</Pages>
  <Words>4899</Words>
  <Characters>27929</Characters>
  <Application>Microsoft Office Word</Application>
  <DocSecurity>0</DocSecurity>
  <PresentationFormat/>
  <Lines>232</Lines>
  <Paragraphs>65</Paragraphs>
  <Slides>0</Slides>
  <Notes>0</Notes>
  <HiddenSlides>0</HiddenSlides>
  <MMClips>0</MMClips>
  <ScaleCrop>false</ScaleCrop>
  <Company/>
  <LinksUpToDate>false</LinksUpToDate>
  <CharactersWithSpaces>32763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李 纪元</cp:lastModifiedBy>
  <cp:revision>17</cp:revision>
  <cp:lastPrinted>1899-12-31T16:00:00Z</cp:lastPrinted>
  <dcterms:created xsi:type="dcterms:W3CDTF">2022-06-09T17:53:00Z</dcterms:created>
  <dcterms:modified xsi:type="dcterms:W3CDTF">2022-07-31T20:40:00Z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2052-6.6.0.2825</vt:lpwstr>
  </property>
</Properties>
</file>